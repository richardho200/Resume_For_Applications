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AC1D4DF476E745199C367A053A3D26FF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010544" w14:paraId="4AA5E110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405E00B3" w14:textId="77777777" w:rsidR="00010544" w:rsidRDefault="00000000">
                <w:pPr>
                  <w:pStyle w:val="PersonalName"/>
                  <w:jc w:val="center"/>
                </w:pPr>
                <w:sdt>
                  <w:sdtPr>
                    <w:rPr>
                      <w:sz w:val="32"/>
                      <w:szCs w:val="32"/>
                    </w:rPr>
                    <w:alias w:val="Author"/>
                    <w:id w:val="-747420753"/>
                    <w:placeholder>
                      <w:docPart w:val="055411F1A59448AEA0C1F2E42D7E5395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F1291A" w:rsidRPr="00396895">
                      <w:rPr>
                        <w:sz w:val="32"/>
                        <w:szCs w:val="32"/>
                      </w:rPr>
                      <w:t>Richard Ho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714DA452" w14:textId="77777777" w:rsidR="00010544" w:rsidRDefault="00942EA1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eastAsia="ja-JP"/>
                  </w:rPr>
                  <mc:AlternateContent>
                    <mc:Choice Requires="wps">
                      <w:drawing>
                        <wp:inline distT="0" distB="0" distL="0" distR="0" wp14:anchorId="381F3529" wp14:editId="20473E89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5766F1D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010544" w14:paraId="486BD9E0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58B805A4" w14:textId="1BB69E80" w:rsidR="00010544" w:rsidRDefault="00000000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4A02D0F4C8CE4AD9A27788676A7ACBF3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="00062A4B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26BD54D3" w14:textId="77777777" w:rsidR="00010544" w:rsidRDefault="00010544">
                <w:pPr>
                  <w:pStyle w:val="NoSpacing"/>
                </w:pPr>
              </w:p>
            </w:tc>
          </w:tr>
          <w:tr w:rsidR="00010544" w14:paraId="2DACDC76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35AB034C" w14:textId="66966D8F" w:rsidR="00E55971" w:rsidRPr="00396895" w:rsidRDefault="00000000">
                <w:pPr>
                  <w:pStyle w:val="NoSpacing"/>
                  <w:jc w:val="center"/>
                  <w:rPr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D4A52BC541CA4BC5B04A747596ACED4F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="000E4762" w:rsidRPr="00396895">
                      <w:rPr>
                        <w:color w:val="93A299" w:themeColor="accent1"/>
                        <w:sz w:val="18"/>
                        <w:szCs w:val="18"/>
                      </w:rPr>
                      <w:t xml:space="preserve">Email: </w:t>
                    </w:r>
                    <w:r w:rsidR="00283344">
                      <w:rPr>
                        <w:color w:val="93A299" w:themeColor="accent1"/>
                        <w:sz w:val="18"/>
                        <w:szCs w:val="18"/>
                      </w:rPr>
                      <w:t>richard.ho</w:t>
                    </w:r>
                    <w:r w:rsidR="000E4762" w:rsidRPr="00396895">
                      <w:rPr>
                        <w:color w:val="93A299" w:themeColor="accent1"/>
                        <w:sz w:val="18"/>
                        <w:szCs w:val="18"/>
                      </w:rPr>
                      <w:t xml:space="preserve">200@gmail.com   </w:t>
                    </w:r>
                  </w:sdtContent>
                </w:sdt>
                <w:r w:rsidR="00942EA1" w:rsidRPr="00396895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0E4762" w:rsidRPr="00396895">
                  <w:rPr>
                    <w:color w:val="93A299" w:themeColor="accent1"/>
                    <w:sz w:val="18"/>
                    <w:szCs w:val="18"/>
                  </w:rPr>
                  <w:t>Phone:(760)-697-8157</w:t>
                </w:r>
                <w:r w:rsidR="00942EA1" w:rsidRPr="00396895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r w:rsidR="00942EA1" w:rsidRPr="00396895">
                  <w:rPr>
                    <w:color w:val="93A299" w:themeColor="accent1"/>
                    <w:sz w:val="18"/>
                    <w:szCs w:val="18"/>
                  </w:rPr>
                  <w:t xml:space="preserve">▪  </w:t>
                </w:r>
                <w:r w:rsidR="00942EA1" w:rsidRPr="00396895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D07F5689092F4DCEB5D2C38806D81834"/>
                    </w:placeholder>
                    <w:text/>
                  </w:sdtPr>
                  <w:sdtContent>
                    <w:r w:rsidR="00F1291A" w:rsidRPr="00396895">
                      <w:rPr>
                        <w:color w:val="93A299" w:themeColor="accent1"/>
                        <w:sz w:val="18"/>
                        <w:szCs w:val="18"/>
                      </w:rPr>
                      <w:t>Carlsbad, CA</w:t>
                    </w:r>
                  </w:sdtContent>
                </w:sdt>
                <w:r w:rsidR="00AA383D" w:rsidRPr="00396895">
                  <w:rPr>
                    <w:color w:val="93A299" w:themeColor="accent1"/>
                    <w:sz w:val="18"/>
                    <w:szCs w:val="18"/>
                  </w:rPr>
                  <w:t xml:space="preserve">  ▪</w:t>
                </w:r>
              </w:p>
              <w:p w14:paraId="6C923B31" w14:textId="3ED2BD0A" w:rsidR="00010544" w:rsidRDefault="00E6628E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 w:rsidRPr="00396895">
                  <w:rPr>
                    <w:color w:val="93A299" w:themeColor="accent1"/>
                    <w:sz w:val="18"/>
                    <w:szCs w:val="18"/>
                  </w:rPr>
                  <w:t>Git</w:t>
                </w:r>
                <w:r w:rsidR="008C1E8E" w:rsidRPr="00396895">
                  <w:rPr>
                    <w:color w:val="93A299" w:themeColor="accent1"/>
                    <w:sz w:val="18"/>
                    <w:szCs w:val="18"/>
                  </w:rPr>
                  <w:t>H</w:t>
                </w:r>
                <w:r w:rsidRPr="00396895">
                  <w:rPr>
                    <w:color w:val="93A299" w:themeColor="accent1"/>
                    <w:sz w:val="18"/>
                    <w:szCs w:val="18"/>
                  </w:rPr>
                  <w:t>ub:</w:t>
                </w:r>
                <w:r w:rsidR="00C17D2A" w:rsidRPr="00396895">
                  <w:rPr>
                    <w:color w:val="93A299" w:themeColor="accent1"/>
                    <w:sz w:val="18"/>
                    <w:szCs w:val="18"/>
                  </w:rPr>
                  <w:t xml:space="preserve"> </w:t>
                </w:r>
                <w:r w:rsidR="0059650B" w:rsidRPr="00396895">
                  <w:rPr>
                    <w:color w:val="93A299" w:themeColor="accent1"/>
                    <w:sz w:val="18"/>
                    <w:szCs w:val="18"/>
                  </w:rPr>
                  <w:t>github.com</w:t>
                </w:r>
                <w:r w:rsidR="00481B4B" w:rsidRPr="00396895">
                  <w:rPr>
                    <w:color w:val="93A299" w:themeColor="accent1"/>
                    <w:sz w:val="18"/>
                    <w:szCs w:val="18"/>
                  </w:rPr>
                  <w:t>/</w:t>
                </w:r>
                <w:r w:rsidR="00195E2A" w:rsidRPr="00396895">
                  <w:rPr>
                    <w:color w:val="93A299" w:themeColor="accent1"/>
                    <w:sz w:val="18"/>
                    <w:szCs w:val="18"/>
                  </w:rPr>
                  <w:t>r</w:t>
                </w:r>
                <w:r w:rsidR="0059650B" w:rsidRPr="00396895">
                  <w:rPr>
                    <w:color w:val="93A299" w:themeColor="accent1"/>
                    <w:sz w:val="18"/>
                    <w:szCs w:val="18"/>
                  </w:rPr>
                  <w:t>ichardho200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0F5B851" w14:textId="77777777" w:rsidR="00010544" w:rsidRDefault="00010544">
                <w:pPr>
                  <w:pStyle w:val="NoSpacing"/>
                </w:pPr>
              </w:p>
            </w:tc>
          </w:tr>
        </w:tbl>
        <w:p w14:paraId="5B9256F5" w14:textId="77777777" w:rsidR="00010544" w:rsidRDefault="00000000">
          <w:pPr>
            <w:rPr>
              <w:b/>
              <w:bCs/>
            </w:rPr>
          </w:pPr>
        </w:p>
      </w:sdtContent>
    </w:sdt>
    <w:p w14:paraId="1B0D8AA4" w14:textId="50DA9A96" w:rsidR="00010544" w:rsidRDefault="00942EA1" w:rsidP="007C7136">
      <w:pPr>
        <w:pStyle w:val="SectionHeading"/>
        <w:spacing w:line="240" w:lineRule="auto"/>
        <w:rPr>
          <w:sz w:val="22"/>
          <w:szCs w:val="20"/>
        </w:rPr>
      </w:pPr>
      <w:r w:rsidRPr="00292A6B">
        <w:rPr>
          <w:sz w:val="22"/>
          <w:szCs w:val="20"/>
        </w:rPr>
        <w:t>E</w:t>
      </w:r>
      <w:r w:rsidR="00F1291A" w:rsidRPr="00292A6B">
        <w:rPr>
          <w:sz w:val="22"/>
          <w:szCs w:val="20"/>
        </w:rPr>
        <w:t>ducation</w:t>
      </w:r>
    </w:p>
    <w:p w14:paraId="6D694F8C" w14:textId="65C088A9" w:rsidR="007E174A" w:rsidRPr="00BA4416" w:rsidRDefault="007E174A" w:rsidP="007E174A">
      <w:pPr>
        <w:rPr>
          <w:sz w:val="22"/>
        </w:rPr>
      </w:pPr>
      <w:r w:rsidRPr="00BA4416">
        <w:rPr>
          <w:sz w:val="22"/>
        </w:rPr>
        <w:t xml:space="preserve">UC Santa </w:t>
      </w:r>
      <w:r w:rsidR="00D34EF9" w:rsidRPr="00BA4416">
        <w:rPr>
          <w:sz w:val="22"/>
        </w:rPr>
        <w:t>Cruz | Computer Science M.S.</w:t>
      </w:r>
      <w:r w:rsidR="00626983" w:rsidRPr="00BA4416">
        <w:rPr>
          <w:sz w:val="22"/>
        </w:rPr>
        <w:t xml:space="preserve"> </w:t>
      </w:r>
      <w:r w:rsidR="00D7251E">
        <w:rPr>
          <w:sz w:val="22"/>
        </w:rPr>
        <w:t>Capstone</w:t>
      </w:r>
      <w:r w:rsidR="00626983" w:rsidRPr="00BA4416">
        <w:rPr>
          <w:sz w:val="22"/>
        </w:rPr>
        <w:t xml:space="preserve"> Option</w:t>
      </w:r>
      <w:r w:rsidR="00D34EF9" w:rsidRPr="00BA4416">
        <w:rPr>
          <w:sz w:val="22"/>
        </w:rPr>
        <w:t>| Expected Graduation: June 2024</w:t>
      </w:r>
    </w:p>
    <w:p w14:paraId="71A92FD5" w14:textId="79745F3E" w:rsidR="00932701" w:rsidRPr="00BA4416" w:rsidRDefault="00014D14" w:rsidP="007C7136">
      <w:pPr>
        <w:spacing w:line="240" w:lineRule="auto"/>
        <w:rPr>
          <w:color w:val="564B3C" w:themeColor="text2"/>
          <w:sz w:val="22"/>
        </w:rPr>
      </w:pPr>
      <w:r w:rsidRPr="00BA4416">
        <w:rPr>
          <w:color w:val="564B3C" w:themeColor="text2"/>
          <w:sz w:val="22"/>
        </w:rPr>
        <w:t>C</w:t>
      </w:r>
      <w:r w:rsidR="00AE05F1" w:rsidRPr="00BA4416">
        <w:rPr>
          <w:color w:val="564B3C" w:themeColor="text2"/>
          <w:sz w:val="22"/>
        </w:rPr>
        <w:t>.S.U.</w:t>
      </w:r>
      <w:r w:rsidRPr="00BA4416">
        <w:rPr>
          <w:color w:val="564B3C" w:themeColor="text2"/>
          <w:sz w:val="22"/>
        </w:rPr>
        <w:t xml:space="preserve"> San </w:t>
      </w:r>
      <w:r w:rsidR="00767C1F" w:rsidRPr="00BA4416">
        <w:rPr>
          <w:color w:val="564B3C" w:themeColor="text2"/>
          <w:sz w:val="22"/>
        </w:rPr>
        <w:t xml:space="preserve">Marcos </w:t>
      </w:r>
      <w:r w:rsidR="00992463" w:rsidRPr="00BA4416">
        <w:rPr>
          <w:color w:val="564B3C" w:themeColor="text2"/>
          <w:sz w:val="22"/>
        </w:rPr>
        <w:t>| Graduation</w:t>
      </w:r>
      <w:r w:rsidR="007C7136" w:rsidRPr="00BA4416">
        <w:rPr>
          <w:color w:val="564B3C" w:themeColor="text2"/>
          <w:sz w:val="22"/>
        </w:rPr>
        <w:t>: May 2022</w:t>
      </w:r>
      <w:r w:rsidR="00A174A8" w:rsidRPr="00BA4416">
        <w:rPr>
          <w:color w:val="564B3C" w:themeColor="text2"/>
          <w:sz w:val="22"/>
        </w:rPr>
        <w:t>|</w:t>
      </w:r>
      <w:r w:rsidR="007C7136" w:rsidRPr="00BA4416">
        <w:rPr>
          <w:color w:val="564B3C" w:themeColor="text2"/>
          <w:sz w:val="22"/>
        </w:rPr>
        <w:t>Computer Science</w:t>
      </w:r>
      <w:r w:rsidR="00570C07" w:rsidRPr="00BA4416">
        <w:rPr>
          <w:color w:val="564B3C" w:themeColor="text2"/>
          <w:sz w:val="22"/>
        </w:rPr>
        <w:t xml:space="preserve"> </w:t>
      </w:r>
      <w:r w:rsidR="00A174A8" w:rsidRPr="00BA4416">
        <w:rPr>
          <w:color w:val="564B3C" w:themeColor="text2"/>
          <w:sz w:val="22"/>
        </w:rPr>
        <w:t xml:space="preserve">B.S. &amp; </w:t>
      </w:r>
      <w:r w:rsidR="00932701" w:rsidRPr="00BA4416">
        <w:rPr>
          <w:color w:val="564B3C" w:themeColor="text2"/>
          <w:sz w:val="22"/>
        </w:rPr>
        <w:t xml:space="preserve">Mathematics </w:t>
      </w:r>
      <w:r w:rsidR="00A174A8" w:rsidRPr="00BA4416">
        <w:rPr>
          <w:color w:val="564B3C" w:themeColor="text2"/>
          <w:sz w:val="22"/>
        </w:rPr>
        <w:t xml:space="preserve">Minor| </w:t>
      </w:r>
      <w:r w:rsidR="00E67FBD" w:rsidRPr="00BA4416">
        <w:rPr>
          <w:color w:val="564B3C" w:themeColor="text2"/>
          <w:sz w:val="22"/>
        </w:rPr>
        <w:t>GPA: 3.8</w:t>
      </w:r>
      <w:r w:rsidR="00767C1F" w:rsidRPr="00BA4416">
        <w:rPr>
          <w:color w:val="564B3C" w:themeColor="text2"/>
          <w:sz w:val="22"/>
        </w:rPr>
        <w:t>1| Magna Cum Laude</w:t>
      </w:r>
    </w:p>
    <w:p w14:paraId="36FDD439" w14:textId="77777777" w:rsidR="00537518" w:rsidRPr="00A23D7B" w:rsidRDefault="001678BF" w:rsidP="007C7136">
      <w:pPr>
        <w:spacing w:line="240" w:lineRule="auto"/>
        <w:rPr>
          <w:rFonts w:asciiTheme="majorHAnsi" w:eastAsiaTheme="majorEastAsia" w:hAnsiTheme="majorHAnsi" w:cstheme="majorBidi"/>
          <w:b/>
          <w:bCs/>
          <w:color w:val="564B3C" w:themeColor="text2"/>
          <w:spacing w:val="24"/>
          <w:sz w:val="20"/>
          <w:szCs w:val="20"/>
        </w:rPr>
      </w:pPr>
      <w:r w:rsidRPr="00A23D7B">
        <w:rPr>
          <w:rFonts w:asciiTheme="majorHAnsi" w:eastAsiaTheme="majorEastAsia" w:hAnsiTheme="majorHAnsi" w:cstheme="majorBidi"/>
          <w:b/>
          <w:bCs/>
          <w:color w:val="564B3C" w:themeColor="text2"/>
          <w:spacing w:val="24"/>
          <w:sz w:val="20"/>
          <w:szCs w:val="20"/>
        </w:rPr>
        <w:t>Coursework</w:t>
      </w:r>
      <w:r w:rsidR="00695DC4" w:rsidRPr="00A23D7B">
        <w:rPr>
          <w:rFonts w:asciiTheme="majorHAnsi" w:eastAsiaTheme="majorEastAsia" w:hAnsiTheme="majorHAnsi" w:cstheme="majorBidi"/>
          <w:b/>
          <w:bCs/>
          <w:color w:val="564B3C" w:themeColor="text2"/>
          <w:spacing w:val="24"/>
          <w:sz w:val="20"/>
          <w:szCs w:val="20"/>
        </w:rPr>
        <w:t xml:space="preserve">: </w:t>
      </w:r>
    </w:p>
    <w:p w14:paraId="13C8344E" w14:textId="77777777" w:rsidR="00537518" w:rsidRPr="00A23D7B" w:rsidRDefault="00537518" w:rsidP="007C7136">
      <w:pPr>
        <w:spacing w:line="240" w:lineRule="auto"/>
        <w:rPr>
          <w:color w:val="564B3C" w:themeColor="text2"/>
          <w:sz w:val="20"/>
          <w:szCs w:val="20"/>
        </w:rPr>
      </w:pPr>
      <w:r w:rsidRPr="00A23D7B">
        <w:rPr>
          <w:color w:val="564B3C" w:themeColor="text2"/>
          <w:sz w:val="20"/>
          <w:szCs w:val="20"/>
        </w:rPr>
        <w:t xml:space="preserve">CSU San Marcos: </w:t>
      </w:r>
      <w:r w:rsidR="00695DC4" w:rsidRPr="00A23D7B">
        <w:rPr>
          <w:color w:val="564B3C" w:themeColor="text2"/>
          <w:sz w:val="20"/>
          <w:szCs w:val="20"/>
        </w:rPr>
        <w:t xml:space="preserve">Data Structures and Algorithms, Programming </w:t>
      </w:r>
      <w:r w:rsidR="00B764A4" w:rsidRPr="00A23D7B">
        <w:rPr>
          <w:color w:val="564B3C" w:themeColor="text2"/>
          <w:sz w:val="20"/>
          <w:szCs w:val="20"/>
        </w:rPr>
        <w:t>Languages</w:t>
      </w:r>
      <w:r w:rsidR="00B764A4" w:rsidRPr="00A23D7B">
        <w:rPr>
          <w:rFonts w:asciiTheme="majorHAnsi" w:eastAsiaTheme="majorEastAsia" w:hAnsiTheme="majorHAnsi" w:cstheme="majorBidi"/>
          <w:b/>
          <w:bCs/>
          <w:color w:val="564B3C" w:themeColor="text2"/>
          <w:spacing w:val="24"/>
          <w:sz w:val="20"/>
          <w:szCs w:val="20"/>
        </w:rPr>
        <w:t>,</w:t>
      </w:r>
      <w:r w:rsidR="00B764A4" w:rsidRPr="00A23D7B">
        <w:rPr>
          <w:color w:val="564B3C" w:themeColor="text2"/>
          <w:sz w:val="20"/>
          <w:szCs w:val="20"/>
        </w:rPr>
        <w:t xml:space="preserve"> Computer</w:t>
      </w:r>
      <w:r w:rsidR="00695DC4" w:rsidRPr="00A23D7B">
        <w:rPr>
          <w:color w:val="564B3C" w:themeColor="text2"/>
          <w:sz w:val="20"/>
          <w:szCs w:val="20"/>
        </w:rPr>
        <w:t xml:space="preserve"> Architecture, Linear Algebra</w:t>
      </w:r>
      <w:r w:rsidR="00CC006D" w:rsidRPr="00A23D7B">
        <w:rPr>
          <w:color w:val="564B3C" w:themeColor="text2"/>
          <w:sz w:val="20"/>
          <w:szCs w:val="20"/>
        </w:rPr>
        <w:t xml:space="preserve">, </w:t>
      </w:r>
      <w:r w:rsidR="00695DC4" w:rsidRPr="00A23D7B">
        <w:rPr>
          <w:color w:val="564B3C" w:themeColor="text2"/>
          <w:sz w:val="20"/>
          <w:szCs w:val="20"/>
        </w:rPr>
        <w:t>Optimization</w:t>
      </w:r>
      <w:r w:rsidR="00695DC4" w:rsidRPr="00A23D7B">
        <w:rPr>
          <w:rFonts w:asciiTheme="majorHAnsi" w:eastAsiaTheme="majorEastAsia" w:hAnsiTheme="majorHAnsi" w:cstheme="majorBidi"/>
          <w:b/>
          <w:bCs/>
          <w:color w:val="564B3C" w:themeColor="text2"/>
          <w:spacing w:val="24"/>
          <w:sz w:val="20"/>
          <w:szCs w:val="20"/>
        </w:rPr>
        <w:t>,</w:t>
      </w:r>
      <w:r w:rsidR="00695DC4" w:rsidRPr="00A23D7B">
        <w:rPr>
          <w:color w:val="564B3C" w:themeColor="text2"/>
          <w:sz w:val="20"/>
          <w:szCs w:val="20"/>
        </w:rPr>
        <w:t xml:space="preserve"> Discrete Mathematics</w:t>
      </w:r>
      <w:r w:rsidR="00695DC4" w:rsidRPr="00A23D7B">
        <w:rPr>
          <w:rFonts w:asciiTheme="majorHAnsi" w:eastAsiaTheme="majorEastAsia" w:hAnsiTheme="majorHAnsi" w:cstheme="majorBidi"/>
          <w:b/>
          <w:bCs/>
          <w:color w:val="564B3C" w:themeColor="text2"/>
          <w:spacing w:val="24"/>
          <w:sz w:val="20"/>
          <w:szCs w:val="20"/>
        </w:rPr>
        <w:t xml:space="preserve">, </w:t>
      </w:r>
      <w:r w:rsidRPr="00A23D7B">
        <w:rPr>
          <w:color w:val="564B3C" w:themeColor="text2"/>
          <w:sz w:val="20"/>
          <w:szCs w:val="20"/>
        </w:rPr>
        <w:t>Intro to Deep Learning</w:t>
      </w:r>
      <w:r w:rsidR="00D737C0" w:rsidRPr="00A23D7B">
        <w:rPr>
          <w:color w:val="564B3C" w:themeColor="text2"/>
          <w:sz w:val="20"/>
          <w:szCs w:val="20"/>
        </w:rPr>
        <w:t>, Numeric Analysis, Intro to Artificial intelligence</w:t>
      </w:r>
      <w:r w:rsidR="000E2ACC" w:rsidRPr="00A23D7B">
        <w:rPr>
          <w:color w:val="564B3C" w:themeColor="text2"/>
          <w:sz w:val="20"/>
          <w:szCs w:val="20"/>
        </w:rPr>
        <w:t>, Software Engineering</w:t>
      </w:r>
    </w:p>
    <w:p w14:paraId="57687A17" w14:textId="6B6C9A6F" w:rsidR="00695DC4" w:rsidRPr="00A23D7B" w:rsidRDefault="00537518" w:rsidP="007C7136">
      <w:pPr>
        <w:spacing w:line="240" w:lineRule="auto"/>
        <w:rPr>
          <w:rFonts w:asciiTheme="majorHAnsi" w:eastAsiaTheme="majorEastAsia" w:hAnsiTheme="majorHAnsi" w:cstheme="majorBidi"/>
          <w:b/>
          <w:bCs/>
          <w:color w:val="564B3C" w:themeColor="text2"/>
          <w:spacing w:val="24"/>
          <w:sz w:val="20"/>
          <w:szCs w:val="20"/>
        </w:rPr>
      </w:pPr>
      <w:r w:rsidRPr="00A23D7B">
        <w:rPr>
          <w:color w:val="564B3C" w:themeColor="text2"/>
          <w:sz w:val="20"/>
          <w:szCs w:val="20"/>
        </w:rPr>
        <w:t>UCSC: Machine Learning</w:t>
      </w:r>
      <w:r w:rsidR="00C431F2" w:rsidRPr="00A23D7B">
        <w:rPr>
          <w:color w:val="564B3C" w:themeColor="text2"/>
          <w:sz w:val="20"/>
          <w:szCs w:val="20"/>
        </w:rPr>
        <w:t xml:space="preserve">, Artificial Intelligence, Analysis of Algorithms, Programming </w:t>
      </w:r>
      <w:r w:rsidR="00FA5724" w:rsidRPr="00A23D7B">
        <w:rPr>
          <w:color w:val="564B3C" w:themeColor="text2"/>
          <w:sz w:val="20"/>
          <w:szCs w:val="20"/>
        </w:rPr>
        <w:t>Languages</w:t>
      </w:r>
      <w:r w:rsidR="000E29BC" w:rsidRPr="00A23D7B">
        <w:rPr>
          <w:color w:val="564B3C" w:themeColor="text2"/>
          <w:sz w:val="20"/>
          <w:szCs w:val="20"/>
        </w:rPr>
        <w:t>, Advanced</w:t>
      </w:r>
      <w:r w:rsidR="00ED011F" w:rsidRPr="00A23D7B">
        <w:rPr>
          <w:color w:val="564B3C" w:themeColor="text2"/>
          <w:sz w:val="20"/>
          <w:szCs w:val="20"/>
        </w:rPr>
        <w:t xml:space="preserve"> Topics </w:t>
      </w:r>
      <w:r w:rsidR="00CF7EF6" w:rsidRPr="00A23D7B">
        <w:rPr>
          <w:color w:val="564B3C" w:themeColor="text2"/>
          <w:sz w:val="20"/>
          <w:szCs w:val="20"/>
        </w:rPr>
        <w:t>of Machine</w:t>
      </w:r>
      <w:r w:rsidR="000E29BC" w:rsidRPr="00A23D7B">
        <w:rPr>
          <w:color w:val="564B3C" w:themeColor="text2"/>
          <w:sz w:val="20"/>
          <w:szCs w:val="20"/>
        </w:rPr>
        <w:t xml:space="preserve"> </w:t>
      </w:r>
      <w:r w:rsidR="00CB29EC" w:rsidRPr="00A23D7B">
        <w:rPr>
          <w:color w:val="564B3C" w:themeColor="text2"/>
          <w:sz w:val="20"/>
          <w:szCs w:val="20"/>
        </w:rPr>
        <w:t>Learning</w:t>
      </w:r>
      <w:r w:rsidR="00E714B3" w:rsidRPr="00A23D7B">
        <w:rPr>
          <w:color w:val="564B3C" w:themeColor="text2"/>
          <w:sz w:val="20"/>
          <w:szCs w:val="20"/>
        </w:rPr>
        <w:t>, Topics in Crowdsourcing and Collaboration</w:t>
      </w:r>
      <w:r w:rsidR="00810F7E">
        <w:rPr>
          <w:color w:val="564B3C" w:themeColor="text2"/>
          <w:sz w:val="20"/>
          <w:szCs w:val="20"/>
        </w:rPr>
        <w:t xml:space="preserve">, </w:t>
      </w:r>
      <w:r w:rsidR="002004EF">
        <w:rPr>
          <w:color w:val="564B3C" w:themeColor="text2"/>
          <w:sz w:val="20"/>
          <w:szCs w:val="20"/>
        </w:rPr>
        <w:t xml:space="preserve">Advanced Computer </w:t>
      </w:r>
      <w:r w:rsidR="00A57A7F">
        <w:rPr>
          <w:color w:val="564B3C" w:themeColor="text2"/>
          <w:sz w:val="20"/>
          <w:szCs w:val="20"/>
        </w:rPr>
        <w:t>Security</w:t>
      </w:r>
      <w:r w:rsidR="00506FC0">
        <w:rPr>
          <w:color w:val="564B3C" w:themeColor="text2"/>
          <w:sz w:val="20"/>
          <w:szCs w:val="20"/>
        </w:rPr>
        <w:t>, AI in Games</w:t>
      </w:r>
    </w:p>
    <w:p w14:paraId="6CEDC194" w14:textId="79FD8484" w:rsidR="00C358C0" w:rsidRPr="00C358C0" w:rsidRDefault="000E4762" w:rsidP="00C358C0">
      <w:pPr>
        <w:pStyle w:val="SectionHeading"/>
        <w:spacing w:line="240" w:lineRule="auto"/>
        <w:rPr>
          <w:sz w:val="22"/>
          <w:szCs w:val="20"/>
        </w:rPr>
      </w:pPr>
      <w:r w:rsidRPr="00292A6B">
        <w:rPr>
          <w:sz w:val="22"/>
          <w:szCs w:val="20"/>
        </w:rPr>
        <w:t>Scholarships and Honors</w:t>
      </w:r>
    </w:p>
    <w:p w14:paraId="35C28DE9" w14:textId="77777777" w:rsidR="008E633E" w:rsidRDefault="00767C1F" w:rsidP="008E633E">
      <w:pPr>
        <w:spacing w:line="240" w:lineRule="auto"/>
        <w:rPr>
          <w:color w:val="564B3C" w:themeColor="text2"/>
          <w:sz w:val="18"/>
          <w:szCs w:val="18"/>
        </w:rPr>
      </w:pPr>
      <w:r>
        <w:rPr>
          <w:b/>
          <w:color w:val="564B3C" w:themeColor="text2"/>
          <w:sz w:val="18"/>
          <w:szCs w:val="18"/>
        </w:rPr>
        <w:t xml:space="preserve">CSUSM </w:t>
      </w:r>
      <w:r w:rsidR="00014D14" w:rsidRPr="00AD6F6F">
        <w:rPr>
          <w:b/>
          <w:color w:val="564B3C" w:themeColor="text2"/>
          <w:sz w:val="18"/>
          <w:szCs w:val="18"/>
        </w:rPr>
        <w:t>Dean’s List</w:t>
      </w:r>
      <w:r w:rsidR="00014D14" w:rsidRPr="00AD6F6F">
        <w:rPr>
          <w:color w:val="564B3C" w:themeColor="text2"/>
          <w:sz w:val="18"/>
          <w:szCs w:val="18"/>
        </w:rPr>
        <w:t xml:space="preserve">: </w:t>
      </w:r>
      <w:r w:rsidR="00324108" w:rsidRPr="008E20CA">
        <w:rPr>
          <w:color w:val="564B3C" w:themeColor="text2"/>
          <w:sz w:val="18"/>
          <w:szCs w:val="18"/>
        </w:rPr>
        <w:t>Fall 2018</w:t>
      </w:r>
      <w:r w:rsidR="00111D5A" w:rsidRPr="008E20CA">
        <w:rPr>
          <w:color w:val="564B3C" w:themeColor="text2"/>
          <w:sz w:val="18"/>
          <w:szCs w:val="18"/>
        </w:rPr>
        <w:t xml:space="preserve">- </w:t>
      </w:r>
      <w:r w:rsidR="001B039E">
        <w:rPr>
          <w:color w:val="564B3C" w:themeColor="text2"/>
          <w:sz w:val="18"/>
          <w:szCs w:val="18"/>
        </w:rPr>
        <w:t>Spring 2022</w:t>
      </w:r>
    </w:p>
    <w:p w14:paraId="74A4F57A" w14:textId="77777777" w:rsidR="007D25BD" w:rsidRDefault="00B759C2" w:rsidP="007D25BD">
      <w:pPr>
        <w:spacing w:line="240" w:lineRule="auto"/>
        <w:rPr>
          <w:b/>
          <w:bCs/>
          <w:sz w:val="32"/>
          <w:szCs w:val="28"/>
        </w:rPr>
      </w:pPr>
      <w:r w:rsidRPr="00F04708">
        <w:rPr>
          <w:b/>
          <w:bCs/>
          <w:sz w:val="22"/>
          <w:szCs w:val="20"/>
        </w:rPr>
        <w:t xml:space="preserve">Publications </w:t>
      </w:r>
    </w:p>
    <w:p w14:paraId="1828329C" w14:textId="14E8D5E0" w:rsidR="007D25BD" w:rsidRPr="007D25BD" w:rsidRDefault="007D25BD" w:rsidP="007D25BD">
      <w:pPr>
        <w:spacing w:line="240" w:lineRule="auto"/>
        <w:rPr>
          <w:b/>
          <w:bCs/>
          <w:sz w:val="32"/>
          <w:szCs w:val="28"/>
        </w:rPr>
      </w:pPr>
      <w:r w:rsidRPr="007D25BD">
        <w:rPr>
          <w:rFonts w:ascii="Times New Roman" w:eastAsia="Times New Roman" w:hAnsi="Times New Roman" w:cs="Times New Roman"/>
          <w:sz w:val="24"/>
          <w:szCs w:val="24"/>
        </w:rPr>
        <w:t>Vats, Vanshika, Marzia Binta Nizam, Minghao Liu, Ziyuan Wang, Richard Ho, Mohnish Sai Prasad, Vincent Titterton et al. "</w:t>
      </w:r>
      <w:hyperlink r:id="rId10" w:history="1">
        <w:r w:rsidRPr="007D25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 Survey on Human-AI Teaming with Large Pre-Trained Models</w:t>
        </w:r>
      </w:hyperlink>
      <w:r w:rsidRPr="007D25BD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r w:rsidR="003A3A0D" w:rsidRPr="007D25BD">
        <w:rPr>
          <w:rFonts w:ascii="Times New Roman" w:eastAsia="Times New Roman" w:hAnsi="Times New Roman" w:cs="Times New Roman"/>
          <w:i/>
          <w:iCs/>
          <w:sz w:val="24"/>
          <w:szCs w:val="24"/>
        </w:rPr>
        <w:t>arXIV</w:t>
      </w:r>
      <w:r w:rsidRPr="007D25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preprint arXiv:2403.04931</w:t>
      </w:r>
      <w:r w:rsidRPr="007D25BD">
        <w:rPr>
          <w:rFonts w:ascii="Times New Roman" w:eastAsia="Times New Roman" w:hAnsi="Times New Roman" w:cs="Times New Roman"/>
          <w:sz w:val="24"/>
          <w:szCs w:val="24"/>
        </w:rPr>
        <w:t xml:space="preserve"> (2024).</w:t>
      </w:r>
    </w:p>
    <w:p w14:paraId="35FFE5F6" w14:textId="68EEAF15" w:rsidR="00DA11AE" w:rsidRDefault="000F6E73" w:rsidP="008E633E">
      <w:pPr>
        <w:spacing w:line="24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Research Project</w:t>
      </w:r>
      <w:r w:rsidR="00D8150C">
        <w:rPr>
          <w:b/>
          <w:bCs/>
          <w:sz w:val="22"/>
          <w:szCs w:val="20"/>
        </w:rPr>
        <w:t>s</w:t>
      </w:r>
    </w:p>
    <w:p w14:paraId="0C9AEC84" w14:textId="3B6D3199" w:rsidR="000426B1" w:rsidRDefault="000426B1" w:rsidP="000426B1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 xml:space="preserve">Crowdsourcing Artificial Intelligence Tutor bot- Advised by Dr. Leilani Gilpin </w:t>
      </w:r>
      <w:r w:rsidRPr="004A45CC">
        <w:rPr>
          <w:sz w:val="20"/>
          <w:szCs w:val="18"/>
        </w:rPr>
        <w:t xml:space="preserve">UC Santa Cruz </w:t>
      </w:r>
      <w:r>
        <w:rPr>
          <w:sz w:val="20"/>
          <w:szCs w:val="18"/>
        </w:rPr>
        <w:t xml:space="preserve">(Winter 2024-Spring 2024) </w:t>
      </w:r>
      <w:r w:rsidR="00E94B33" w:rsidRPr="004418F2">
        <w:rPr>
          <w:b/>
          <w:bCs/>
          <w:sz w:val="20"/>
          <w:szCs w:val="18"/>
        </w:rPr>
        <w:t>Capstone Master Project</w:t>
      </w:r>
    </w:p>
    <w:p w14:paraId="65230C47" w14:textId="25444385" w:rsidR="000426B1" w:rsidRPr="000426B1" w:rsidRDefault="000426B1" w:rsidP="008E633E">
      <w:pPr>
        <w:spacing w:line="240" w:lineRule="auto"/>
        <w:rPr>
          <w:sz w:val="20"/>
          <w:szCs w:val="18"/>
        </w:rPr>
      </w:pPr>
      <w:r>
        <w:rPr>
          <w:sz w:val="20"/>
          <w:szCs w:val="18"/>
        </w:rPr>
        <w:t xml:space="preserve">Gathered and analyzed answers from ChatGPT for cross-reference on the legitimacy of their answers on sample data. Assisted in brainstorming and creating API on the ongoing process of a crowdsourcing tutor bot. Wrote a </w:t>
      </w:r>
      <w:hyperlink r:id="rId11" w:history="1">
        <w:hyperlink r:id="rId12" w:history="1">
          <w:hyperlink r:id="rId13" w:history="1">
            <w:r w:rsidRPr="009E218B">
              <w:rPr>
                <w:rStyle w:val="Hyperlink"/>
                <w:sz w:val="20"/>
                <w:szCs w:val="18"/>
              </w:rPr>
              <w:t>preliminary final report</w:t>
            </w:r>
          </w:hyperlink>
        </w:hyperlink>
      </w:hyperlink>
      <w:r>
        <w:rPr>
          <w:sz w:val="20"/>
          <w:szCs w:val="18"/>
        </w:rPr>
        <w:t xml:space="preserve"> about my research progress during Winter 2024 quarter. Attempted to publish my research findings on a publication during Spring 2024 quarter as first author. </w:t>
      </w:r>
    </w:p>
    <w:p w14:paraId="2B1EBA17" w14:textId="4B5DB62F" w:rsidR="00EE3EB3" w:rsidRDefault="00300A0D" w:rsidP="008E633E">
      <w:pPr>
        <w:spacing w:line="240" w:lineRule="auto"/>
        <w:rPr>
          <w:sz w:val="22"/>
          <w:szCs w:val="20"/>
        </w:rPr>
      </w:pPr>
      <w:r w:rsidRPr="00300A0D">
        <w:rPr>
          <w:sz w:val="22"/>
          <w:szCs w:val="20"/>
        </w:rPr>
        <w:t>Reducing decision tree divergence for improved classification fairness</w:t>
      </w:r>
      <w:r w:rsidR="00750B74">
        <w:rPr>
          <w:sz w:val="22"/>
          <w:szCs w:val="20"/>
        </w:rPr>
        <w:t>(</w:t>
      </w:r>
      <w:proofErr w:type="spellStart"/>
      <w:r w:rsidR="00000000">
        <w:fldChar w:fldCharType="begin"/>
      </w:r>
      <w:r w:rsidR="00000000">
        <w:instrText>HYPERLINK "https://github.com/richardho200/classification-fairness/tree/main"</w:instrText>
      </w:r>
      <w:r w:rsidR="00000000">
        <w:fldChar w:fldCharType="separate"/>
      </w:r>
      <w:r w:rsidR="00750B74" w:rsidRPr="00750B74">
        <w:rPr>
          <w:rStyle w:val="Hyperlink"/>
          <w:sz w:val="22"/>
          <w:szCs w:val="20"/>
        </w:rPr>
        <w:t>github</w:t>
      </w:r>
      <w:proofErr w:type="spellEnd"/>
      <w:r w:rsidR="00000000">
        <w:rPr>
          <w:rStyle w:val="Hyperlink"/>
          <w:sz w:val="22"/>
          <w:szCs w:val="20"/>
        </w:rPr>
        <w:fldChar w:fldCharType="end"/>
      </w:r>
      <w:r w:rsidR="00750B74">
        <w:rPr>
          <w:sz w:val="22"/>
          <w:szCs w:val="20"/>
        </w:rPr>
        <w:t>)</w:t>
      </w:r>
      <w:r>
        <w:rPr>
          <w:sz w:val="22"/>
          <w:szCs w:val="20"/>
        </w:rPr>
        <w:t>- Advised by Dr. Luca De Alf</w:t>
      </w:r>
      <w:r w:rsidR="00952EA7">
        <w:rPr>
          <w:sz w:val="22"/>
          <w:szCs w:val="20"/>
        </w:rPr>
        <w:t>a</w:t>
      </w:r>
      <w:r>
        <w:rPr>
          <w:sz w:val="22"/>
          <w:szCs w:val="20"/>
        </w:rPr>
        <w:t>ro</w:t>
      </w:r>
      <w:r w:rsidR="004A45CC">
        <w:rPr>
          <w:sz w:val="22"/>
          <w:szCs w:val="20"/>
        </w:rPr>
        <w:t xml:space="preserve"> </w:t>
      </w:r>
      <w:bookmarkStart w:id="0" w:name="_Hlk162212159"/>
      <w:r w:rsidR="004A45CC">
        <w:rPr>
          <w:sz w:val="22"/>
          <w:szCs w:val="20"/>
        </w:rPr>
        <w:t>UC Santa Cruz</w:t>
      </w:r>
      <w:r>
        <w:rPr>
          <w:sz w:val="22"/>
          <w:szCs w:val="20"/>
        </w:rPr>
        <w:t xml:space="preserve"> </w:t>
      </w:r>
      <w:bookmarkEnd w:id="0"/>
      <w:r w:rsidR="00AA2F29">
        <w:rPr>
          <w:sz w:val="22"/>
          <w:szCs w:val="20"/>
        </w:rPr>
        <w:t>(</w:t>
      </w:r>
      <w:r>
        <w:rPr>
          <w:sz w:val="22"/>
          <w:szCs w:val="20"/>
        </w:rPr>
        <w:t>Fall 2023</w:t>
      </w:r>
      <w:r w:rsidR="00AA2F29">
        <w:rPr>
          <w:sz w:val="22"/>
          <w:szCs w:val="20"/>
        </w:rPr>
        <w:t>)</w:t>
      </w:r>
      <w:r>
        <w:rPr>
          <w:sz w:val="22"/>
          <w:szCs w:val="20"/>
        </w:rPr>
        <w:t xml:space="preserve"> </w:t>
      </w:r>
    </w:p>
    <w:p w14:paraId="784307FB" w14:textId="1277CAAB" w:rsidR="00300A0D" w:rsidRDefault="00300A0D" w:rsidP="008E633E">
      <w:pPr>
        <w:spacing w:line="240" w:lineRule="auto"/>
        <w:rPr>
          <w:sz w:val="20"/>
          <w:szCs w:val="18"/>
        </w:rPr>
      </w:pPr>
      <w:r w:rsidRPr="007A6109">
        <w:rPr>
          <w:sz w:val="20"/>
          <w:szCs w:val="18"/>
        </w:rPr>
        <w:t xml:space="preserve">Using </w:t>
      </w:r>
      <w:r w:rsidR="00750B74" w:rsidRPr="007A6109">
        <w:rPr>
          <w:sz w:val="20"/>
          <w:szCs w:val="18"/>
        </w:rPr>
        <w:t>Python</w:t>
      </w:r>
      <w:r w:rsidR="00750B74">
        <w:rPr>
          <w:sz w:val="20"/>
          <w:szCs w:val="18"/>
        </w:rPr>
        <w:t xml:space="preserve"> </w:t>
      </w:r>
      <w:r w:rsidR="00750B74" w:rsidRPr="007A6109">
        <w:rPr>
          <w:sz w:val="20"/>
          <w:szCs w:val="18"/>
        </w:rPr>
        <w:t>to</w:t>
      </w:r>
      <w:r w:rsidRPr="007A6109">
        <w:rPr>
          <w:sz w:val="20"/>
          <w:szCs w:val="18"/>
        </w:rPr>
        <w:t xml:space="preserve"> develop algorithms for improved classification fairness</w:t>
      </w:r>
      <w:r w:rsidR="00730E07" w:rsidRPr="007A6109">
        <w:rPr>
          <w:sz w:val="20"/>
          <w:szCs w:val="18"/>
        </w:rPr>
        <w:t>.</w:t>
      </w:r>
      <w:r w:rsidRPr="007A6109">
        <w:rPr>
          <w:sz w:val="20"/>
          <w:szCs w:val="18"/>
        </w:rPr>
        <w:t xml:space="preserve"> </w:t>
      </w:r>
      <w:r w:rsidR="007A6109">
        <w:rPr>
          <w:sz w:val="20"/>
          <w:szCs w:val="18"/>
        </w:rPr>
        <w:t xml:space="preserve">Conducted literature reviews on analysis of past research works on decision tree divergence issues. </w:t>
      </w:r>
      <w:r w:rsidR="00AD2139">
        <w:rPr>
          <w:sz w:val="20"/>
          <w:szCs w:val="18"/>
        </w:rPr>
        <w:t>Implemented a decision tree</w:t>
      </w:r>
      <w:r w:rsidR="00AE4599">
        <w:rPr>
          <w:sz w:val="20"/>
          <w:szCs w:val="18"/>
        </w:rPr>
        <w:t xml:space="preserve"> algorithm</w:t>
      </w:r>
      <w:r w:rsidR="00AD2139">
        <w:rPr>
          <w:sz w:val="20"/>
          <w:szCs w:val="18"/>
        </w:rPr>
        <w:t xml:space="preserve"> on </w:t>
      </w:r>
      <w:r w:rsidR="00BC6130">
        <w:rPr>
          <w:sz w:val="20"/>
          <w:szCs w:val="18"/>
        </w:rPr>
        <w:t xml:space="preserve">predicting </w:t>
      </w:r>
      <w:r w:rsidR="00BC6130" w:rsidRPr="00AD2139">
        <w:rPr>
          <w:sz w:val="20"/>
          <w:szCs w:val="18"/>
        </w:rPr>
        <w:t>recidivity</w:t>
      </w:r>
      <w:r w:rsidR="00AD2139">
        <w:rPr>
          <w:sz w:val="20"/>
          <w:szCs w:val="18"/>
        </w:rPr>
        <w:t xml:space="preserve"> to improve classification fairness</w:t>
      </w:r>
      <w:r w:rsidR="00967D0A">
        <w:rPr>
          <w:sz w:val="20"/>
          <w:szCs w:val="18"/>
        </w:rPr>
        <w:t>, reduce false positive divergence,</w:t>
      </w:r>
      <w:r w:rsidR="00377BA7">
        <w:rPr>
          <w:sz w:val="20"/>
          <w:szCs w:val="18"/>
        </w:rPr>
        <w:t xml:space="preserve"> and </w:t>
      </w:r>
      <w:r w:rsidR="00377BA7" w:rsidRPr="00377BA7">
        <w:rPr>
          <w:sz w:val="20"/>
          <w:szCs w:val="18"/>
        </w:rPr>
        <w:t>false positive prediction task accurac</w:t>
      </w:r>
      <w:r w:rsidR="002D3DAC">
        <w:rPr>
          <w:sz w:val="20"/>
          <w:szCs w:val="18"/>
        </w:rPr>
        <w:t>y.</w:t>
      </w:r>
      <w:r w:rsidR="00D34B92">
        <w:rPr>
          <w:sz w:val="20"/>
          <w:szCs w:val="18"/>
        </w:rPr>
        <w:t xml:space="preserve"> Wrote a final research report about my findings.</w:t>
      </w:r>
    </w:p>
    <w:p w14:paraId="488892B1" w14:textId="614912A9" w:rsidR="000F6E73" w:rsidRDefault="000F6E73" w:rsidP="008E633E">
      <w:pPr>
        <w:spacing w:line="24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Project</w:t>
      </w:r>
    </w:p>
    <w:p w14:paraId="51CAA5B6" w14:textId="5F9D73DD" w:rsidR="00A02CB5" w:rsidRPr="00A02CB5" w:rsidRDefault="00A02CB5" w:rsidP="008E633E">
      <w:pPr>
        <w:spacing w:line="240" w:lineRule="auto"/>
        <w:rPr>
          <w:sz w:val="22"/>
          <w:szCs w:val="20"/>
        </w:rPr>
      </w:pPr>
      <w:r w:rsidRPr="00A02CB5">
        <w:rPr>
          <w:sz w:val="22"/>
          <w:szCs w:val="20"/>
        </w:rPr>
        <w:t>Study Buddy</w:t>
      </w:r>
      <w:r>
        <w:rPr>
          <w:sz w:val="22"/>
          <w:szCs w:val="20"/>
        </w:rPr>
        <w:t>- CruzHacks 2024 UC Santa Cruz –(</w:t>
      </w:r>
      <w:hyperlink r:id="rId14" w:history="1">
        <w:r w:rsidRPr="00E80386">
          <w:rPr>
            <w:rStyle w:val="Hyperlink"/>
            <w:sz w:val="22"/>
            <w:szCs w:val="20"/>
          </w:rPr>
          <w:t>devpost</w:t>
        </w:r>
      </w:hyperlink>
      <w:r>
        <w:rPr>
          <w:sz w:val="22"/>
          <w:szCs w:val="20"/>
        </w:rPr>
        <w:t>)</w:t>
      </w:r>
    </w:p>
    <w:p w14:paraId="35A0BB7F" w14:textId="31151695" w:rsidR="00A02CB5" w:rsidRPr="000F6E73" w:rsidRDefault="00A02CB5" w:rsidP="008E633E">
      <w:pPr>
        <w:spacing w:line="240" w:lineRule="auto"/>
        <w:rPr>
          <w:b/>
          <w:bCs/>
          <w:sz w:val="22"/>
          <w:szCs w:val="20"/>
        </w:rPr>
      </w:pPr>
      <w:r>
        <w:t xml:space="preserve">Created a real time app to view </w:t>
      </w:r>
      <w:r w:rsidR="00E80386">
        <w:t>students’</w:t>
      </w:r>
      <w:r>
        <w:t xml:space="preserve"> study in a crowdsourcing aspect within the app. Used Reactive Native along with learning tutorials on front-end tools to design the app within the time limit of the hackathon event. </w:t>
      </w:r>
    </w:p>
    <w:p w14:paraId="2297D388" w14:textId="77777777" w:rsidR="00381AEC" w:rsidRDefault="00381AEC" w:rsidP="00381AEC">
      <w:pPr>
        <w:pStyle w:val="SectionHeading"/>
        <w:spacing w:line="240" w:lineRule="auto"/>
        <w:rPr>
          <w:sz w:val="22"/>
          <w:szCs w:val="20"/>
        </w:rPr>
      </w:pPr>
      <w:r>
        <w:rPr>
          <w:sz w:val="22"/>
          <w:szCs w:val="20"/>
        </w:rPr>
        <w:lastRenderedPageBreak/>
        <w:t>Experience</w:t>
      </w:r>
    </w:p>
    <w:p w14:paraId="2BCA07A6" w14:textId="7663C049" w:rsidR="00736D1C" w:rsidRDefault="00381AEC" w:rsidP="00381AEC">
      <w:r>
        <w:t xml:space="preserve">UCSC Teaching </w:t>
      </w:r>
      <w:r w:rsidR="008240D0">
        <w:t>Assistant (</w:t>
      </w:r>
      <w:r w:rsidR="00736D1C">
        <w:t>10/2022-</w:t>
      </w:r>
      <w:r w:rsidR="00C01C62">
        <w:t xml:space="preserve"> </w:t>
      </w:r>
      <w:r w:rsidR="008F0D75">
        <w:t>6/2024</w:t>
      </w:r>
      <w:r w:rsidR="003C7B49">
        <w:t>)</w:t>
      </w:r>
      <w:r w:rsidR="00D77435">
        <w:t xml:space="preserve">: </w:t>
      </w:r>
      <w:r w:rsidR="00736D1C" w:rsidRPr="00A23D7B">
        <w:rPr>
          <w:sz w:val="20"/>
          <w:szCs w:val="20"/>
        </w:rPr>
        <w:t xml:space="preserve">Grades students’ assignments from programming assignments, quizzes, exams, and final exams. Creating Discussion sections related to the covered contents from lecture to prepare students </w:t>
      </w:r>
      <w:r w:rsidR="00AC39D2" w:rsidRPr="00A23D7B">
        <w:rPr>
          <w:sz w:val="20"/>
          <w:szCs w:val="20"/>
        </w:rPr>
        <w:t>for</w:t>
      </w:r>
      <w:r w:rsidR="00736D1C" w:rsidRPr="00A23D7B">
        <w:rPr>
          <w:sz w:val="20"/>
          <w:szCs w:val="20"/>
        </w:rPr>
        <w:t xml:space="preserve"> performing well on their programming assignments, quizzes, labs, and the final examination.</w:t>
      </w:r>
      <w:r w:rsidR="007657D1" w:rsidRPr="00A23D7B">
        <w:rPr>
          <w:sz w:val="20"/>
          <w:szCs w:val="20"/>
        </w:rPr>
        <w:t xml:space="preserve"> </w:t>
      </w:r>
      <w:r w:rsidR="00736D1C" w:rsidRPr="00A23D7B">
        <w:rPr>
          <w:sz w:val="20"/>
          <w:szCs w:val="20"/>
        </w:rPr>
        <w:t xml:space="preserve">Manages the gradebook and </w:t>
      </w:r>
      <w:r w:rsidR="001F1FFE" w:rsidRPr="00A23D7B">
        <w:rPr>
          <w:sz w:val="20"/>
          <w:szCs w:val="20"/>
        </w:rPr>
        <w:t>communicates</w:t>
      </w:r>
      <w:r w:rsidR="00736D1C" w:rsidRPr="00A23D7B">
        <w:rPr>
          <w:sz w:val="20"/>
          <w:szCs w:val="20"/>
        </w:rPr>
        <w:t xml:space="preserve"> </w:t>
      </w:r>
      <w:r w:rsidR="00AC39D2" w:rsidRPr="00A23D7B">
        <w:rPr>
          <w:sz w:val="20"/>
          <w:szCs w:val="20"/>
        </w:rPr>
        <w:t>with</w:t>
      </w:r>
      <w:r w:rsidR="00736D1C" w:rsidRPr="00A23D7B">
        <w:rPr>
          <w:sz w:val="20"/>
          <w:szCs w:val="20"/>
        </w:rPr>
        <w:t xml:space="preserve"> supervisor on ensuring priorities being met</w:t>
      </w:r>
      <w:r w:rsidR="005A2A24">
        <w:rPr>
          <w:sz w:val="20"/>
          <w:szCs w:val="20"/>
        </w:rPr>
        <w:t>.</w:t>
      </w:r>
    </w:p>
    <w:p w14:paraId="431B6A4F" w14:textId="77777777" w:rsidR="006C5F58" w:rsidRDefault="00736D1C" w:rsidP="005A2A24">
      <w:pPr>
        <w:ind w:left="720"/>
        <w:rPr>
          <w:sz w:val="20"/>
          <w:szCs w:val="20"/>
        </w:rPr>
      </w:pPr>
      <w:r w:rsidRPr="005A2A24">
        <w:rPr>
          <w:b/>
          <w:bCs/>
          <w:sz w:val="20"/>
          <w:szCs w:val="20"/>
          <w:u w:val="single"/>
        </w:rPr>
        <w:t>Courses</w:t>
      </w:r>
      <w:r w:rsidRPr="005A2A24">
        <w:rPr>
          <w:sz w:val="20"/>
          <w:szCs w:val="20"/>
        </w:rPr>
        <w:t>:</w:t>
      </w:r>
    </w:p>
    <w:p w14:paraId="42640D86" w14:textId="77777777" w:rsidR="006C5F58" w:rsidRDefault="00381AEC" w:rsidP="006C5F5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C5F58">
        <w:rPr>
          <w:sz w:val="20"/>
          <w:szCs w:val="20"/>
        </w:rPr>
        <w:t>CSE 20(Beginning Programming in Python</w:t>
      </w:r>
      <w:r w:rsidR="00C431F2" w:rsidRPr="006C5F58">
        <w:rPr>
          <w:sz w:val="20"/>
          <w:szCs w:val="20"/>
        </w:rPr>
        <w:t>) Fall</w:t>
      </w:r>
      <w:r w:rsidR="00736D1C" w:rsidRPr="006C5F58">
        <w:rPr>
          <w:sz w:val="20"/>
          <w:szCs w:val="20"/>
        </w:rPr>
        <w:t xml:space="preserve"> 2022 Quarter</w:t>
      </w:r>
    </w:p>
    <w:p w14:paraId="0AC90889" w14:textId="77777777" w:rsidR="006C5F58" w:rsidRDefault="00144ABE" w:rsidP="006C5F5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C5F58">
        <w:rPr>
          <w:sz w:val="20"/>
          <w:szCs w:val="20"/>
        </w:rPr>
        <w:t>CSE 12(Assembly Language and Digital Circuits) Winter 2023 Quarter</w:t>
      </w:r>
      <w:r w:rsidR="00475CB7" w:rsidRPr="006C5F58">
        <w:rPr>
          <w:sz w:val="20"/>
          <w:szCs w:val="20"/>
        </w:rPr>
        <w:t xml:space="preserve"> and Spring 2024 Quarter</w:t>
      </w:r>
    </w:p>
    <w:p w14:paraId="3F5C5D0D" w14:textId="556A914A" w:rsidR="006C5F58" w:rsidRDefault="003C3189" w:rsidP="006C5F5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C5F58">
        <w:rPr>
          <w:sz w:val="20"/>
          <w:szCs w:val="20"/>
        </w:rPr>
        <w:t>FILM 20</w:t>
      </w:r>
      <w:r w:rsidR="00AE5905" w:rsidRPr="006C5F58">
        <w:rPr>
          <w:sz w:val="20"/>
          <w:szCs w:val="20"/>
        </w:rPr>
        <w:t>A (</w:t>
      </w:r>
      <w:r w:rsidRPr="006C5F58">
        <w:rPr>
          <w:sz w:val="20"/>
          <w:szCs w:val="20"/>
        </w:rPr>
        <w:t xml:space="preserve">Intro to Film </w:t>
      </w:r>
      <w:r w:rsidR="00443444" w:rsidRPr="006C5F58">
        <w:rPr>
          <w:sz w:val="20"/>
          <w:szCs w:val="20"/>
        </w:rPr>
        <w:t>Studies) Fall</w:t>
      </w:r>
      <w:r w:rsidRPr="006C5F58">
        <w:rPr>
          <w:sz w:val="20"/>
          <w:szCs w:val="20"/>
        </w:rPr>
        <w:t xml:space="preserve"> 2023 Quarter</w:t>
      </w:r>
    </w:p>
    <w:p w14:paraId="6B2190AD" w14:textId="5D592139" w:rsidR="008835EF" w:rsidRPr="006C5F58" w:rsidRDefault="00FD7B7B" w:rsidP="006C5F5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C5F58">
        <w:rPr>
          <w:sz w:val="20"/>
          <w:szCs w:val="20"/>
        </w:rPr>
        <w:t>Physics 5</w:t>
      </w:r>
      <w:r w:rsidR="00D46600" w:rsidRPr="006C5F58">
        <w:rPr>
          <w:sz w:val="20"/>
          <w:szCs w:val="20"/>
        </w:rPr>
        <w:t>L</w:t>
      </w:r>
      <w:r w:rsidR="00AD451A" w:rsidRPr="006C5F58">
        <w:rPr>
          <w:sz w:val="20"/>
          <w:szCs w:val="20"/>
        </w:rPr>
        <w:t xml:space="preserve"> </w:t>
      </w:r>
      <w:r>
        <w:t>(</w:t>
      </w:r>
      <w:r w:rsidRPr="006C5F58">
        <w:rPr>
          <w:sz w:val="20"/>
          <w:szCs w:val="20"/>
        </w:rPr>
        <w:t>Intro to Physics 1)</w:t>
      </w:r>
      <w:r w:rsidR="00AD451A" w:rsidRPr="006C5F58">
        <w:rPr>
          <w:sz w:val="20"/>
          <w:szCs w:val="20"/>
        </w:rPr>
        <w:t xml:space="preserve"> Winter 2024</w:t>
      </w:r>
      <w:r w:rsidR="0063610C" w:rsidRPr="006C5F58">
        <w:rPr>
          <w:sz w:val="20"/>
          <w:szCs w:val="20"/>
        </w:rPr>
        <w:t xml:space="preserve"> Quarter</w:t>
      </w:r>
    </w:p>
    <w:p w14:paraId="78EAE3A5" w14:textId="5C201078" w:rsidR="005A2A24" w:rsidRPr="005A2A24" w:rsidRDefault="005A2A24" w:rsidP="005A2A2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Course evaluations provided upon </w:t>
      </w:r>
      <w:r w:rsidR="00386355">
        <w:rPr>
          <w:sz w:val="20"/>
          <w:szCs w:val="20"/>
        </w:rPr>
        <w:t>request.</w:t>
      </w:r>
    </w:p>
    <w:p w14:paraId="6405F980" w14:textId="6827A250" w:rsidR="00A37051" w:rsidRPr="000546B9" w:rsidRDefault="00A37051" w:rsidP="007C7136">
      <w:pPr>
        <w:pStyle w:val="SectionHeading"/>
        <w:spacing w:line="240" w:lineRule="auto"/>
        <w:rPr>
          <w:sz w:val="22"/>
          <w:szCs w:val="20"/>
        </w:rPr>
      </w:pPr>
      <w:r w:rsidRPr="000546B9">
        <w:rPr>
          <w:sz w:val="22"/>
          <w:szCs w:val="20"/>
        </w:rPr>
        <w:t>Technical Skills</w:t>
      </w:r>
    </w:p>
    <w:p w14:paraId="5B97BE5D" w14:textId="77777777" w:rsidR="00E901E8" w:rsidRPr="00D51263" w:rsidRDefault="00A37051" w:rsidP="003E0E54">
      <w:pPr>
        <w:spacing w:line="240" w:lineRule="auto"/>
        <w:rPr>
          <w:sz w:val="22"/>
        </w:rPr>
      </w:pPr>
      <w:r w:rsidRPr="00D51263">
        <w:rPr>
          <w:sz w:val="22"/>
        </w:rPr>
        <w:t xml:space="preserve">Programming Languages: Python, C++, HTML, and CSS   </w:t>
      </w:r>
    </w:p>
    <w:p w14:paraId="55E2B3E4" w14:textId="55010151" w:rsidR="0015796F" w:rsidRPr="00D51263" w:rsidRDefault="00E901E8" w:rsidP="0015796F">
      <w:pPr>
        <w:spacing w:line="240" w:lineRule="auto"/>
        <w:rPr>
          <w:sz w:val="22"/>
        </w:rPr>
      </w:pPr>
      <w:r w:rsidRPr="00D51263">
        <w:rPr>
          <w:sz w:val="22"/>
        </w:rPr>
        <w:t xml:space="preserve">Tools &amp; Programs: MS Visual Studio &amp; </w:t>
      </w:r>
      <w:r w:rsidR="003E0E54" w:rsidRPr="00D51263">
        <w:rPr>
          <w:sz w:val="22"/>
        </w:rPr>
        <w:t>GitHub</w:t>
      </w:r>
      <w:r w:rsidR="00A37051" w:rsidRPr="00D51263">
        <w:rPr>
          <w:sz w:val="22"/>
        </w:rPr>
        <w:t xml:space="preserve">                         </w:t>
      </w:r>
    </w:p>
    <w:sectPr w:rsidR="0015796F" w:rsidRPr="00D51263">
      <w:footerReference w:type="default" r:id="rId15"/>
      <w:headerReference w:type="first" r:id="rId16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641CC" w14:textId="77777777" w:rsidR="00682416" w:rsidRDefault="00682416">
      <w:pPr>
        <w:spacing w:after="0" w:line="240" w:lineRule="auto"/>
      </w:pPr>
      <w:r>
        <w:separator/>
      </w:r>
    </w:p>
  </w:endnote>
  <w:endnote w:type="continuationSeparator" w:id="0">
    <w:p w14:paraId="3BD9CBC8" w14:textId="77777777" w:rsidR="00682416" w:rsidRDefault="0068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652DA" w14:textId="77777777" w:rsidR="00010544" w:rsidRDefault="00942EA1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7E53117" wp14:editId="1E9903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9E6AAC" w14:textId="77777777" w:rsidR="00010544" w:rsidRDefault="0001054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7E53117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7E9E6AAC" w14:textId="77777777" w:rsidR="00010544" w:rsidRDefault="0001054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F26CA56" wp14:editId="3E2D4AD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A029F6" w14:textId="77777777" w:rsidR="00010544" w:rsidRDefault="0001054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F26CA56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lt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G&#10;RY2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AzsQlt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2FA029F6" w14:textId="77777777" w:rsidR="00010544" w:rsidRDefault="0001054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9CEED9" wp14:editId="2183E56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450F93" w14:textId="77777777" w:rsidR="00010544" w:rsidRDefault="0001054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A9CEED9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" stroked="f" strokeweight=".5pt">
              <v:stroke linestyle="thinThin"/>
              <v:textbox inset="2.53903mm,1.2695mm,2.53903mm,1.2695mm">
                <w:txbxContent>
                  <w:p w14:paraId="17450F93" w14:textId="77777777" w:rsidR="00010544" w:rsidRDefault="0001054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039F51" wp14:editId="1203C1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B91FA0" w14:textId="77777777" w:rsidR="00010544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0FF9D2749C3D47C083FD7796AF881A2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1291A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Richard Ho</w:t>
                              </w:r>
                            </w:sdtContent>
                          </w:sdt>
                          <w:r w:rsidR="00942EA1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942EA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942EA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942EA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42EA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2EA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942EA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39F51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" filled="f" stroked="f" strokeweight="2pt">
              <v:textbox inset="0,0,0,0">
                <w:txbxContent>
                  <w:p w14:paraId="13B91FA0" w14:textId="77777777" w:rsidR="00010544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0FF9D2749C3D47C083FD7796AF881A29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F1291A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Richard Ho</w:t>
                        </w:r>
                      </w:sdtContent>
                    </w:sdt>
                    <w:r w:rsidR="00942EA1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942EA1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942EA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942EA1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942EA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942EA1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942EA1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724C8" w14:textId="77777777" w:rsidR="00682416" w:rsidRDefault="00682416">
      <w:pPr>
        <w:spacing w:after="0" w:line="240" w:lineRule="auto"/>
      </w:pPr>
      <w:r>
        <w:separator/>
      </w:r>
    </w:p>
  </w:footnote>
  <w:footnote w:type="continuationSeparator" w:id="0">
    <w:p w14:paraId="115087E2" w14:textId="77777777" w:rsidR="00682416" w:rsidRDefault="00682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D808B" w14:textId="77777777" w:rsidR="00010544" w:rsidRDefault="00942EA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24A02D" wp14:editId="5921BE6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8D13C0A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92705F" wp14:editId="52EDEF7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0D6F1E1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09555F" wp14:editId="3A1CD18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6684054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5270"/>
    <w:multiLevelType w:val="hybridMultilevel"/>
    <w:tmpl w:val="A6C8D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A205F"/>
    <w:multiLevelType w:val="hybridMultilevel"/>
    <w:tmpl w:val="2DFE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41D3"/>
    <w:multiLevelType w:val="hybridMultilevel"/>
    <w:tmpl w:val="FFE6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66788"/>
    <w:multiLevelType w:val="multilevel"/>
    <w:tmpl w:val="4AAC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D21F8"/>
    <w:multiLevelType w:val="hybridMultilevel"/>
    <w:tmpl w:val="73F266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6F7012F"/>
    <w:multiLevelType w:val="hybridMultilevel"/>
    <w:tmpl w:val="4F86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D71CA"/>
    <w:multiLevelType w:val="hybridMultilevel"/>
    <w:tmpl w:val="3A1A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13B65"/>
    <w:multiLevelType w:val="hybridMultilevel"/>
    <w:tmpl w:val="94E47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2B312A"/>
    <w:multiLevelType w:val="hybridMultilevel"/>
    <w:tmpl w:val="B752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538CB"/>
    <w:multiLevelType w:val="hybridMultilevel"/>
    <w:tmpl w:val="1C7A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081"/>
    <w:multiLevelType w:val="hybridMultilevel"/>
    <w:tmpl w:val="CEEE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07904"/>
    <w:multiLevelType w:val="hybridMultilevel"/>
    <w:tmpl w:val="9CC2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B72F2A"/>
    <w:multiLevelType w:val="hybridMultilevel"/>
    <w:tmpl w:val="289C6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01602C"/>
    <w:multiLevelType w:val="hybridMultilevel"/>
    <w:tmpl w:val="7424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45698">
    <w:abstractNumId w:val="19"/>
  </w:num>
  <w:num w:numId="2" w16cid:durableId="1688870900">
    <w:abstractNumId w:val="12"/>
  </w:num>
  <w:num w:numId="3" w16cid:durableId="556748172">
    <w:abstractNumId w:val="14"/>
  </w:num>
  <w:num w:numId="4" w16cid:durableId="937906967">
    <w:abstractNumId w:val="3"/>
  </w:num>
  <w:num w:numId="5" w16cid:durableId="1469128659">
    <w:abstractNumId w:val="16"/>
  </w:num>
  <w:num w:numId="6" w16cid:durableId="2101441363">
    <w:abstractNumId w:val="15"/>
  </w:num>
  <w:num w:numId="7" w16cid:durableId="1404791984">
    <w:abstractNumId w:val="17"/>
  </w:num>
  <w:num w:numId="8" w16cid:durableId="1387025413">
    <w:abstractNumId w:val="2"/>
  </w:num>
  <w:num w:numId="9" w16cid:durableId="1864126689">
    <w:abstractNumId w:val="9"/>
  </w:num>
  <w:num w:numId="10" w16cid:durableId="1078674576">
    <w:abstractNumId w:val="7"/>
  </w:num>
  <w:num w:numId="11" w16cid:durableId="1185946609">
    <w:abstractNumId w:val="1"/>
  </w:num>
  <w:num w:numId="12" w16cid:durableId="2067213734">
    <w:abstractNumId w:val="13"/>
  </w:num>
  <w:num w:numId="13" w16cid:durableId="41908226">
    <w:abstractNumId w:val="11"/>
  </w:num>
  <w:num w:numId="14" w16cid:durableId="1698578452">
    <w:abstractNumId w:val="10"/>
  </w:num>
  <w:num w:numId="15" w16cid:durableId="2056805504">
    <w:abstractNumId w:val="18"/>
  </w:num>
  <w:num w:numId="16" w16cid:durableId="502360581">
    <w:abstractNumId w:val="6"/>
  </w:num>
  <w:num w:numId="17" w16cid:durableId="571813034">
    <w:abstractNumId w:val="4"/>
  </w:num>
  <w:num w:numId="18" w16cid:durableId="281227097">
    <w:abstractNumId w:val="8"/>
  </w:num>
  <w:num w:numId="19" w16cid:durableId="1341354875">
    <w:abstractNumId w:val="0"/>
  </w:num>
  <w:num w:numId="20" w16cid:durableId="1269267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1A"/>
    <w:rsid w:val="000049BB"/>
    <w:rsid w:val="00010544"/>
    <w:rsid w:val="00014D14"/>
    <w:rsid w:val="00017DC4"/>
    <w:rsid w:val="00021E48"/>
    <w:rsid w:val="00030DDE"/>
    <w:rsid w:val="000362CF"/>
    <w:rsid w:val="000379AE"/>
    <w:rsid w:val="00041D17"/>
    <w:rsid w:val="0004252F"/>
    <w:rsid w:val="000426B1"/>
    <w:rsid w:val="000434D1"/>
    <w:rsid w:val="000440E7"/>
    <w:rsid w:val="00044D10"/>
    <w:rsid w:val="00046A35"/>
    <w:rsid w:val="0005458F"/>
    <w:rsid w:val="000546B9"/>
    <w:rsid w:val="00062A4B"/>
    <w:rsid w:val="0006490C"/>
    <w:rsid w:val="00066761"/>
    <w:rsid w:val="00077B3E"/>
    <w:rsid w:val="00080700"/>
    <w:rsid w:val="00082932"/>
    <w:rsid w:val="00082FEB"/>
    <w:rsid w:val="00083D60"/>
    <w:rsid w:val="00085926"/>
    <w:rsid w:val="00086603"/>
    <w:rsid w:val="000942F4"/>
    <w:rsid w:val="000A1E16"/>
    <w:rsid w:val="000A27E2"/>
    <w:rsid w:val="000A5415"/>
    <w:rsid w:val="000C1159"/>
    <w:rsid w:val="000D23EF"/>
    <w:rsid w:val="000E0146"/>
    <w:rsid w:val="000E0CA2"/>
    <w:rsid w:val="000E1D87"/>
    <w:rsid w:val="000E29BC"/>
    <w:rsid w:val="000E2ACC"/>
    <w:rsid w:val="000E45E8"/>
    <w:rsid w:val="000E4762"/>
    <w:rsid w:val="000F01E3"/>
    <w:rsid w:val="000F32C3"/>
    <w:rsid w:val="000F527C"/>
    <w:rsid w:val="000F6E73"/>
    <w:rsid w:val="00111D5A"/>
    <w:rsid w:val="00124079"/>
    <w:rsid w:val="00124B06"/>
    <w:rsid w:val="0013496D"/>
    <w:rsid w:val="00141C99"/>
    <w:rsid w:val="00142C45"/>
    <w:rsid w:val="00144ABE"/>
    <w:rsid w:val="0015674B"/>
    <w:rsid w:val="0015796F"/>
    <w:rsid w:val="001678BF"/>
    <w:rsid w:val="00171F80"/>
    <w:rsid w:val="001760C8"/>
    <w:rsid w:val="001849E3"/>
    <w:rsid w:val="0019065F"/>
    <w:rsid w:val="00195E2A"/>
    <w:rsid w:val="001A10DD"/>
    <w:rsid w:val="001A27F5"/>
    <w:rsid w:val="001A3835"/>
    <w:rsid w:val="001A4F31"/>
    <w:rsid w:val="001B039E"/>
    <w:rsid w:val="001B46A8"/>
    <w:rsid w:val="001B6236"/>
    <w:rsid w:val="001C0ABA"/>
    <w:rsid w:val="001C5684"/>
    <w:rsid w:val="001D36FF"/>
    <w:rsid w:val="001D44C5"/>
    <w:rsid w:val="001E0879"/>
    <w:rsid w:val="001E3894"/>
    <w:rsid w:val="001E6B99"/>
    <w:rsid w:val="001E6FAC"/>
    <w:rsid w:val="001F1FFE"/>
    <w:rsid w:val="001F33A8"/>
    <w:rsid w:val="002004EF"/>
    <w:rsid w:val="0020176E"/>
    <w:rsid w:val="00205A49"/>
    <w:rsid w:val="0022652D"/>
    <w:rsid w:val="00234DB5"/>
    <w:rsid w:val="002378D9"/>
    <w:rsid w:val="00240B45"/>
    <w:rsid w:val="00243901"/>
    <w:rsid w:val="00251000"/>
    <w:rsid w:val="0025363E"/>
    <w:rsid w:val="00264672"/>
    <w:rsid w:val="00271169"/>
    <w:rsid w:val="00282AC3"/>
    <w:rsid w:val="00283344"/>
    <w:rsid w:val="002850AF"/>
    <w:rsid w:val="00292A6B"/>
    <w:rsid w:val="00293DAF"/>
    <w:rsid w:val="0029566E"/>
    <w:rsid w:val="002D3DAC"/>
    <w:rsid w:val="002D7B18"/>
    <w:rsid w:val="002E01F3"/>
    <w:rsid w:val="002F3296"/>
    <w:rsid w:val="002F423C"/>
    <w:rsid w:val="002F68D1"/>
    <w:rsid w:val="00300A0D"/>
    <w:rsid w:val="00302062"/>
    <w:rsid w:val="00317A17"/>
    <w:rsid w:val="00322D53"/>
    <w:rsid w:val="00324108"/>
    <w:rsid w:val="00336C34"/>
    <w:rsid w:val="0034031F"/>
    <w:rsid w:val="00342697"/>
    <w:rsid w:val="00350A58"/>
    <w:rsid w:val="00351821"/>
    <w:rsid w:val="003524B7"/>
    <w:rsid w:val="003545B4"/>
    <w:rsid w:val="00360CEB"/>
    <w:rsid w:val="00361F94"/>
    <w:rsid w:val="00362EC9"/>
    <w:rsid w:val="0036654C"/>
    <w:rsid w:val="00372228"/>
    <w:rsid w:val="00377BA7"/>
    <w:rsid w:val="00381AEC"/>
    <w:rsid w:val="00386355"/>
    <w:rsid w:val="00396895"/>
    <w:rsid w:val="003A1150"/>
    <w:rsid w:val="003A3A0D"/>
    <w:rsid w:val="003A4F68"/>
    <w:rsid w:val="003A6EE4"/>
    <w:rsid w:val="003C285C"/>
    <w:rsid w:val="003C3189"/>
    <w:rsid w:val="003C4375"/>
    <w:rsid w:val="003C4865"/>
    <w:rsid w:val="003C7B49"/>
    <w:rsid w:val="003D1324"/>
    <w:rsid w:val="003D55C3"/>
    <w:rsid w:val="003D5F79"/>
    <w:rsid w:val="003D73F1"/>
    <w:rsid w:val="003E0E54"/>
    <w:rsid w:val="003F4A58"/>
    <w:rsid w:val="00401A51"/>
    <w:rsid w:val="004023B0"/>
    <w:rsid w:val="00404BE7"/>
    <w:rsid w:val="004137FE"/>
    <w:rsid w:val="004210D1"/>
    <w:rsid w:val="0042192A"/>
    <w:rsid w:val="00425BA1"/>
    <w:rsid w:val="00426A57"/>
    <w:rsid w:val="004418F2"/>
    <w:rsid w:val="00442BD9"/>
    <w:rsid w:val="004431A3"/>
    <w:rsid w:val="00443444"/>
    <w:rsid w:val="00445BFE"/>
    <w:rsid w:val="00455861"/>
    <w:rsid w:val="00457BFE"/>
    <w:rsid w:val="00460394"/>
    <w:rsid w:val="004608E1"/>
    <w:rsid w:val="004626CC"/>
    <w:rsid w:val="00466E5D"/>
    <w:rsid w:val="00475CB7"/>
    <w:rsid w:val="00481B4B"/>
    <w:rsid w:val="0048445A"/>
    <w:rsid w:val="00490D05"/>
    <w:rsid w:val="00492D12"/>
    <w:rsid w:val="00494F8D"/>
    <w:rsid w:val="00496576"/>
    <w:rsid w:val="004A1247"/>
    <w:rsid w:val="004A26B3"/>
    <w:rsid w:val="004A45CC"/>
    <w:rsid w:val="004A7E01"/>
    <w:rsid w:val="004B3A46"/>
    <w:rsid w:val="004C1B91"/>
    <w:rsid w:val="004D2D13"/>
    <w:rsid w:val="005005F8"/>
    <w:rsid w:val="00504B24"/>
    <w:rsid w:val="00506DA1"/>
    <w:rsid w:val="00506FC0"/>
    <w:rsid w:val="00512D7D"/>
    <w:rsid w:val="005237DB"/>
    <w:rsid w:val="00527218"/>
    <w:rsid w:val="0052796F"/>
    <w:rsid w:val="00527B2C"/>
    <w:rsid w:val="005304BB"/>
    <w:rsid w:val="005353C0"/>
    <w:rsid w:val="00537518"/>
    <w:rsid w:val="00537981"/>
    <w:rsid w:val="005463AC"/>
    <w:rsid w:val="00563DEA"/>
    <w:rsid w:val="00567596"/>
    <w:rsid w:val="00570C07"/>
    <w:rsid w:val="00590F6F"/>
    <w:rsid w:val="00591EFF"/>
    <w:rsid w:val="00593E0B"/>
    <w:rsid w:val="00595843"/>
    <w:rsid w:val="0059650B"/>
    <w:rsid w:val="005A0C74"/>
    <w:rsid w:val="005A14C1"/>
    <w:rsid w:val="005A2A24"/>
    <w:rsid w:val="005A787C"/>
    <w:rsid w:val="005B084C"/>
    <w:rsid w:val="005B129B"/>
    <w:rsid w:val="005B5910"/>
    <w:rsid w:val="005C5FF4"/>
    <w:rsid w:val="005D5440"/>
    <w:rsid w:val="005E62EF"/>
    <w:rsid w:val="005F00CF"/>
    <w:rsid w:val="005F6531"/>
    <w:rsid w:val="006033D3"/>
    <w:rsid w:val="00626983"/>
    <w:rsid w:val="00626ABA"/>
    <w:rsid w:val="00627DE5"/>
    <w:rsid w:val="00630097"/>
    <w:rsid w:val="00631892"/>
    <w:rsid w:val="006321E5"/>
    <w:rsid w:val="0063610C"/>
    <w:rsid w:val="00637791"/>
    <w:rsid w:val="00643627"/>
    <w:rsid w:val="0064534D"/>
    <w:rsid w:val="006466B6"/>
    <w:rsid w:val="006527CD"/>
    <w:rsid w:val="006610A5"/>
    <w:rsid w:val="00663FC0"/>
    <w:rsid w:val="00670376"/>
    <w:rsid w:val="00671562"/>
    <w:rsid w:val="00672204"/>
    <w:rsid w:val="00676A17"/>
    <w:rsid w:val="00677DAE"/>
    <w:rsid w:val="00682416"/>
    <w:rsid w:val="006904E8"/>
    <w:rsid w:val="00691205"/>
    <w:rsid w:val="00692A09"/>
    <w:rsid w:val="0069562C"/>
    <w:rsid w:val="00695DC4"/>
    <w:rsid w:val="006A1313"/>
    <w:rsid w:val="006B0E53"/>
    <w:rsid w:val="006C1E46"/>
    <w:rsid w:val="006C2EBC"/>
    <w:rsid w:val="006C39D8"/>
    <w:rsid w:val="006C4362"/>
    <w:rsid w:val="006C5F58"/>
    <w:rsid w:val="006C6D20"/>
    <w:rsid w:val="006D08A3"/>
    <w:rsid w:val="006D0AF8"/>
    <w:rsid w:val="006D2B2F"/>
    <w:rsid w:val="006E0038"/>
    <w:rsid w:val="006E03D1"/>
    <w:rsid w:val="006E338E"/>
    <w:rsid w:val="006F4FC0"/>
    <w:rsid w:val="006F5AD0"/>
    <w:rsid w:val="00700685"/>
    <w:rsid w:val="00701F32"/>
    <w:rsid w:val="00703611"/>
    <w:rsid w:val="00705434"/>
    <w:rsid w:val="00715238"/>
    <w:rsid w:val="007161E4"/>
    <w:rsid w:val="007209AA"/>
    <w:rsid w:val="00722515"/>
    <w:rsid w:val="00723B0A"/>
    <w:rsid w:val="00730E07"/>
    <w:rsid w:val="00732027"/>
    <w:rsid w:val="00736D1C"/>
    <w:rsid w:val="00745478"/>
    <w:rsid w:val="00745EE3"/>
    <w:rsid w:val="007475AE"/>
    <w:rsid w:val="00750B74"/>
    <w:rsid w:val="007657D1"/>
    <w:rsid w:val="00767C1F"/>
    <w:rsid w:val="00777604"/>
    <w:rsid w:val="007925FF"/>
    <w:rsid w:val="007A25F7"/>
    <w:rsid w:val="007A6109"/>
    <w:rsid w:val="007B038E"/>
    <w:rsid w:val="007B4D77"/>
    <w:rsid w:val="007C4B1E"/>
    <w:rsid w:val="007C7136"/>
    <w:rsid w:val="007D1216"/>
    <w:rsid w:val="007D25BD"/>
    <w:rsid w:val="007D3649"/>
    <w:rsid w:val="007D5419"/>
    <w:rsid w:val="007E174A"/>
    <w:rsid w:val="007F08A7"/>
    <w:rsid w:val="007F13B1"/>
    <w:rsid w:val="007F52CA"/>
    <w:rsid w:val="007F5741"/>
    <w:rsid w:val="007F5BF4"/>
    <w:rsid w:val="008033BF"/>
    <w:rsid w:val="008044DF"/>
    <w:rsid w:val="00810F7E"/>
    <w:rsid w:val="008240D0"/>
    <w:rsid w:val="00830C14"/>
    <w:rsid w:val="008312BF"/>
    <w:rsid w:val="00834C73"/>
    <w:rsid w:val="008358D6"/>
    <w:rsid w:val="00835BBC"/>
    <w:rsid w:val="00836BCF"/>
    <w:rsid w:val="00841335"/>
    <w:rsid w:val="00844E4B"/>
    <w:rsid w:val="008455A0"/>
    <w:rsid w:val="0085225E"/>
    <w:rsid w:val="00860F11"/>
    <w:rsid w:val="00862099"/>
    <w:rsid w:val="008657FE"/>
    <w:rsid w:val="00870072"/>
    <w:rsid w:val="00872866"/>
    <w:rsid w:val="00873A1C"/>
    <w:rsid w:val="00874B90"/>
    <w:rsid w:val="008835EF"/>
    <w:rsid w:val="00886653"/>
    <w:rsid w:val="00890B98"/>
    <w:rsid w:val="008A6258"/>
    <w:rsid w:val="008B108B"/>
    <w:rsid w:val="008B120A"/>
    <w:rsid w:val="008B4DF4"/>
    <w:rsid w:val="008B6A91"/>
    <w:rsid w:val="008C1E8E"/>
    <w:rsid w:val="008C3347"/>
    <w:rsid w:val="008C4563"/>
    <w:rsid w:val="008D7D03"/>
    <w:rsid w:val="008E06AB"/>
    <w:rsid w:val="008E115F"/>
    <w:rsid w:val="008E20CA"/>
    <w:rsid w:val="008E22D0"/>
    <w:rsid w:val="008E5211"/>
    <w:rsid w:val="008E633E"/>
    <w:rsid w:val="008F097F"/>
    <w:rsid w:val="008F0D75"/>
    <w:rsid w:val="008F11D0"/>
    <w:rsid w:val="008F1CE9"/>
    <w:rsid w:val="008F7B7C"/>
    <w:rsid w:val="0090081F"/>
    <w:rsid w:val="009017B1"/>
    <w:rsid w:val="00907BEF"/>
    <w:rsid w:val="00911BB6"/>
    <w:rsid w:val="009130F6"/>
    <w:rsid w:val="0091437B"/>
    <w:rsid w:val="00915D04"/>
    <w:rsid w:val="00925EDB"/>
    <w:rsid w:val="0092764F"/>
    <w:rsid w:val="0093117A"/>
    <w:rsid w:val="00932701"/>
    <w:rsid w:val="009340D1"/>
    <w:rsid w:val="0093476D"/>
    <w:rsid w:val="00940A12"/>
    <w:rsid w:val="00942EA1"/>
    <w:rsid w:val="009516B7"/>
    <w:rsid w:val="00952EA7"/>
    <w:rsid w:val="0095395B"/>
    <w:rsid w:val="00967D0A"/>
    <w:rsid w:val="009716F3"/>
    <w:rsid w:val="00971756"/>
    <w:rsid w:val="00972055"/>
    <w:rsid w:val="00975C6C"/>
    <w:rsid w:val="009806A7"/>
    <w:rsid w:val="00983B6E"/>
    <w:rsid w:val="00992463"/>
    <w:rsid w:val="009A09A7"/>
    <w:rsid w:val="009A100D"/>
    <w:rsid w:val="009A3C05"/>
    <w:rsid w:val="009A7E5B"/>
    <w:rsid w:val="009B431F"/>
    <w:rsid w:val="009E0A2B"/>
    <w:rsid w:val="009E218B"/>
    <w:rsid w:val="009E468E"/>
    <w:rsid w:val="009E6315"/>
    <w:rsid w:val="009E658E"/>
    <w:rsid w:val="009F06C2"/>
    <w:rsid w:val="009F4B2A"/>
    <w:rsid w:val="00A01ED6"/>
    <w:rsid w:val="00A02CB5"/>
    <w:rsid w:val="00A03917"/>
    <w:rsid w:val="00A13A7A"/>
    <w:rsid w:val="00A174A8"/>
    <w:rsid w:val="00A17833"/>
    <w:rsid w:val="00A21952"/>
    <w:rsid w:val="00A23B73"/>
    <w:rsid w:val="00A23D7B"/>
    <w:rsid w:val="00A32813"/>
    <w:rsid w:val="00A33876"/>
    <w:rsid w:val="00A343EC"/>
    <w:rsid w:val="00A37051"/>
    <w:rsid w:val="00A478C9"/>
    <w:rsid w:val="00A54955"/>
    <w:rsid w:val="00A57A7F"/>
    <w:rsid w:val="00A61C97"/>
    <w:rsid w:val="00A80ED9"/>
    <w:rsid w:val="00A82A62"/>
    <w:rsid w:val="00A85B38"/>
    <w:rsid w:val="00A87299"/>
    <w:rsid w:val="00AA12A9"/>
    <w:rsid w:val="00AA2F29"/>
    <w:rsid w:val="00AA383D"/>
    <w:rsid w:val="00AA4A24"/>
    <w:rsid w:val="00AB6DEC"/>
    <w:rsid w:val="00AC1AA5"/>
    <w:rsid w:val="00AC1B89"/>
    <w:rsid w:val="00AC39D2"/>
    <w:rsid w:val="00AD05C2"/>
    <w:rsid w:val="00AD2139"/>
    <w:rsid w:val="00AD451A"/>
    <w:rsid w:val="00AD6F6F"/>
    <w:rsid w:val="00AE05F1"/>
    <w:rsid w:val="00AE4599"/>
    <w:rsid w:val="00AE5905"/>
    <w:rsid w:val="00AF0420"/>
    <w:rsid w:val="00AF6934"/>
    <w:rsid w:val="00B07BD3"/>
    <w:rsid w:val="00B1412F"/>
    <w:rsid w:val="00B14470"/>
    <w:rsid w:val="00B21E2E"/>
    <w:rsid w:val="00B238E7"/>
    <w:rsid w:val="00B27BAE"/>
    <w:rsid w:val="00B4314A"/>
    <w:rsid w:val="00B43198"/>
    <w:rsid w:val="00B43819"/>
    <w:rsid w:val="00B66920"/>
    <w:rsid w:val="00B759C2"/>
    <w:rsid w:val="00B764A4"/>
    <w:rsid w:val="00B76573"/>
    <w:rsid w:val="00B84063"/>
    <w:rsid w:val="00B9093A"/>
    <w:rsid w:val="00B92229"/>
    <w:rsid w:val="00B9267E"/>
    <w:rsid w:val="00B9653A"/>
    <w:rsid w:val="00BA2630"/>
    <w:rsid w:val="00BA4416"/>
    <w:rsid w:val="00BB4D6F"/>
    <w:rsid w:val="00BB5174"/>
    <w:rsid w:val="00BB6E81"/>
    <w:rsid w:val="00BC397C"/>
    <w:rsid w:val="00BC48BF"/>
    <w:rsid w:val="00BC6130"/>
    <w:rsid w:val="00BC6E7E"/>
    <w:rsid w:val="00BD01CF"/>
    <w:rsid w:val="00BD53D0"/>
    <w:rsid w:val="00BE15AB"/>
    <w:rsid w:val="00BE5C10"/>
    <w:rsid w:val="00BF3586"/>
    <w:rsid w:val="00BF7A66"/>
    <w:rsid w:val="00C01C62"/>
    <w:rsid w:val="00C16812"/>
    <w:rsid w:val="00C17D2A"/>
    <w:rsid w:val="00C24062"/>
    <w:rsid w:val="00C2617B"/>
    <w:rsid w:val="00C30503"/>
    <w:rsid w:val="00C30D81"/>
    <w:rsid w:val="00C3445B"/>
    <w:rsid w:val="00C358C0"/>
    <w:rsid w:val="00C4133C"/>
    <w:rsid w:val="00C42868"/>
    <w:rsid w:val="00C431F2"/>
    <w:rsid w:val="00C5034F"/>
    <w:rsid w:val="00C50857"/>
    <w:rsid w:val="00C50EF4"/>
    <w:rsid w:val="00C51708"/>
    <w:rsid w:val="00C52BDC"/>
    <w:rsid w:val="00C569AC"/>
    <w:rsid w:val="00C731A3"/>
    <w:rsid w:val="00C81B9E"/>
    <w:rsid w:val="00C81CB2"/>
    <w:rsid w:val="00C8346B"/>
    <w:rsid w:val="00C97854"/>
    <w:rsid w:val="00CA7B71"/>
    <w:rsid w:val="00CB29EC"/>
    <w:rsid w:val="00CC006D"/>
    <w:rsid w:val="00CC76BA"/>
    <w:rsid w:val="00CD3A32"/>
    <w:rsid w:val="00CE1B47"/>
    <w:rsid w:val="00CE3A28"/>
    <w:rsid w:val="00CE65D1"/>
    <w:rsid w:val="00CF1C92"/>
    <w:rsid w:val="00CF29C4"/>
    <w:rsid w:val="00CF7EF6"/>
    <w:rsid w:val="00D02686"/>
    <w:rsid w:val="00D1522D"/>
    <w:rsid w:val="00D24E94"/>
    <w:rsid w:val="00D278BD"/>
    <w:rsid w:val="00D34B92"/>
    <w:rsid w:val="00D34EF9"/>
    <w:rsid w:val="00D43BC7"/>
    <w:rsid w:val="00D46600"/>
    <w:rsid w:val="00D51263"/>
    <w:rsid w:val="00D5287D"/>
    <w:rsid w:val="00D57855"/>
    <w:rsid w:val="00D631E3"/>
    <w:rsid w:val="00D7251E"/>
    <w:rsid w:val="00D737C0"/>
    <w:rsid w:val="00D77435"/>
    <w:rsid w:val="00D8150C"/>
    <w:rsid w:val="00DA11AE"/>
    <w:rsid w:val="00DA1944"/>
    <w:rsid w:val="00DA270E"/>
    <w:rsid w:val="00DA5593"/>
    <w:rsid w:val="00DA5927"/>
    <w:rsid w:val="00DB7F94"/>
    <w:rsid w:val="00DC0CB5"/>
    <w:rsid w:val="00DE16AA"/>
    <w:rsid w:val="00DE5B68"/>
    <w:rsid w:val="00DE5CD2"/>
    <w:rsid w:val="00DE6AC4"/>
    <w:rsid w:val="00DF2A87"/>
    <w:rsid w:val="00E0282F"/>
    <w:rsid w:val="00E05392"/>
    <w:rsid w:val="00E1017E"/>
    <w:rsid w:val="00E13E39"/>
    <w:rsid w:val="00E308DB"/>
    <w:rsid w:val="00E414FA"/>
    <w:rsid w:val="00E42335"/>
    <w:rsid w:val="00E43A42"/>
    <w:rsid w:val="00E47AD5"/>
    <w:rsid w:val="00E55971"/>
    <w:rsid w:val="00E57A6B"/>
    <w:rsid w:val="00E63479"/>
    <w:rsid w:val="00E646A1"/>
    <w:rsid w:val="00E6628E"/>
    <w:rsid w:val="00E66D20"/>
    <w:rsid w:val="00E67FBD"/>
    <w:rsid w:val="00E7105A"/>
    <w:rsid w:val="00E714B3"/>
    <w:rsid w:val="00E74DF7"/>
    <w:rsid w:val="00E80386"/>
    <w:rsid w:val="00E83506"/>
    <w:rsid w:val="00E86891"/>
    <w:rsid w:val="00E901E8"/>
    <w:rsid w:val="00E909D6"/>
    <w:rsid w:val="00E94B33"/>
    <w:rsid w:val="00E97622"/>
    <w:rsid w:val="00EA005B"/>
    <w:rsid w:val="00EA28A7"/>
    <w:rsid w:val="00EA4A60"/>
    <w:rsid w:val="00EA7359"/>
    <w:rsid w:val="00EC1776"/>
    <w:rsid w:val="00EC6642"/>
    <w:rsid w:val="00ED011F"/>
    <w:rsid w:val="00EE2B63"/>
    <w:rsid w:val="00EE383C"/>
    <w:rsid w:val="00EE3E0D"/>
    <w:rsid w:val="00EE3EB3"/>
    <w:rsid w:val="00F030F3"/>
    <w:rsid w:val="00F04708"/>
    <w:rsid w:val="00F10747"/>
    <w:rsid w:val="00F1291A"/>
    <w:rsid w:val="00F32D11"/>
    <w:rsid w:val="00F4057C"/>
    <w:rsid w:val="00F52180"/>
    <w:rsid w:val="00F70A6C"/>
    <w:rsid w:val="00F7425B"/>
    <w:rsid w:val="00F7667D"/>
    <w:rsid w:val="00F92BAE"/>
    <w:rsid w:val="00F9587D"/>
    <w:rsid w:val="00FA20D8"/>
    <w:rsid w:val="00FA5724"/>
    <w:rsid w:val="00FC3D4F"/>
    <w:rsid w:val="00FC461C"/>
    <w:rsid w:val="00FD4E35"/>
    <w:rsid w:val="00FD4F5B"/>
    <w:rsid w:val="00FD6095"/>
    <w:rsid w:val="00FD7B7B"/>
    <w:rsid w:val="00FE05A0"/>
    <w:rsid w:val="00FE3EC2"/>
    <w:rsid w:val="00FE62BE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0F823"/>
  <w15:docId w15:val="{2DDE3965-2678-4CB4-AD86-09E7706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7F13B1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3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027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google.com/document/d/1KTDHaGl8Zb_IHLHgcz3_Z-xvpeYcD32sAbJS3rpCZWI/edit?usp=sharing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document/d/1KTDHaGl8Zb_IHLHgcz3_Z-xvpeYcD32sAbJS3rpCZWI/edit?usp=shari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document/d/1KTDHaGl8Zb_IHLHgcz3_Z-xvpeYcD32sAbJS3rpCZWI/edit?usp=sharin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arxiv.org/abs/2403.04931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post.com/software/studybuddy-vmk5xi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C1D4DF476E745199C367A053A3D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3188E-CFA7-452F-BF42-6BB0707D18AC}"/>
      </w:docPartPr>
      <w:docPartBody>
        <w:p w:rsidR="000F71DA" w:rsidRDefault="002C65CE">
          <w:pPr>
            <w:pStyle w:val="AC1D4DF476E745199C367A053A3D26FF"/>
          </w:pPr>
          <w:r>
            <w:t>Choose a building block.</w:t>
          </w:r>
        </w:p>
      </w:docPartBody>
    </w:docPart>
    <w:docPart>
      <w:docPartPr>
        <w:name w:val="055411F1A59448AEA0C1F2E42D7E5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A2584-6218-4C5C-8D34-4D3AE95874EA}"/>
      </w:docPartPr>
      <w:docPartBody>
        <w:p w:rsidR="000F71DA" w:rsidRDefault="002C65CE">
          <w:pPr>
            <w:pStyle w:val="055411F1A59448AEA0C1F2E42D7E5395"/>
          </w:pPr>
          <w:r>
            <w:t>[Type Your Name]</w:t>
          </w:r>
        </w:p>
      </w:docPartBody>
    </w:docPart>
    <w:docPart>
      <w:docPartPr>
        <w:name w:val="4A02D0F4C8CE4AD9A27788676A7AC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2764E-6D80-42B8-AB68-A4D107FEB2A4}"/>
      </w:docPartPr>
      <w:docPartBody>
        <w:p w:rsidR="000F71DA" w:rsidRDefault="002C65CE">
          <w:pPr>
            <w:pStyle w:val="4A02D0F4C8CE4AD9A27788676A7ACBF3"/>
          </w:pPr>
          <w:r>
            <w:rPr>
              <w:color w:val="0E2841" w:themeColor="text2"/>
            </w:rPr>
            <w:t>[Type your address]</w:t>
          </w:r>
        </w:p>
      </w:docPartBody>
    </w:docPart>
    <w:docPart>
      <w:docPartPr>
        <w:name w:val="D4A52BC541CA4BC5B04A747596AC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4E13F-208F-4521-B5D5-539879A7572F}"/>
      </w:docPartPr>
      <w:docPartBody>
        <w:p w:rsidR="000F71DA" w:rsidRDefault="002C65CE">
          <w:pPr>
            <w:pStyle w:val="D4A52BC541CA4BC5B04A747596ACED4F"/>
          </w:pPr>
          <w:r>
            <w:rPr>
              <w:color w:val="0E2841" w:themeColor="text2"/>
            </w:rPr>
            <w:t>[Type your phone number]</w:t>
          </w:r>
        </w:p>
      </w:docPartBody>
    </w:docPart>
    <w:docPart>
      <w:docPartPr>
        <w:name w:val="D07F5689092F4DCEB5D2C38806D81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00AA2-A225-4193-8867-134A2FBEA45D}"/>
      </w:docPartPr>
      <w:docPartBody>
        <w:p w:rsidR="000F71DA" w:rsidRDefault="002C65CE">
          <w:pPr>
            <w:pStyle w:val="D07F5689092F4DCEB5D2C38806D81834"/>
          </w:pPr>
          <w:r>
            <w:rPr>
              <w:color w:val="156082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0FF9D2749C3D47C083FD7796AF881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651-F115-473E-9BDE-B501D33866D8}"/>
      </w:docPartPr>
      <w:docPartBody>
        <w:p w:rsidR="000F71DA" w:rsidRDefault="002C65CE">
          <w:pPr>
            <w:pStyle w:val="0FF9D2749C3D47C083FD7796AF881A29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CE"/>
    <w:rsid w:val="00067B4C"/>
    <w:rsid w:val="000F4942"/>
    <w:rsid w:val="000F49A1"/>
    <w:rsid w:val="000F71DA"/>
    <w:rsid w:val="00105E5D"/>
    <w:rsid w:val="00111FCB"/>
    <w:rsid w:val="00124584"/>
    <w:rsid w:val="0012634E"/>
    <w:rsid w:val="00127DD7"/>
    <w:rsid w:val="00146C12"/>
    <w:rsid w:val="0016157A"/>
    <w:rsid w:val="00177C34"/>
    <w:rsid w:val="00183899"/>
    <w:rsid w:val="00197720"/>
    <w:rsid w:val="001A3506"/>
    <w:rsid w:val="001C7BAA"/>
    <w:rsid w:val="001E7AAB"/>
    <w:rsid w:val="0021637E"/>
    <w:rsid w:val="00232D9E"/>
    <w:rsid w:val="00262BAD"/>
    <w:rsid w:val="002817A7"/>
    <w:rsid w:val="002B5A47"/>
    <w:rsid w:val="002C117E"/>
    <w:rsid w:val="002C65CE"/>
    <w:rsid w:val="002D3962"/>
    <w:rsid w:val="002F001B"/>
    <w:rsid w:val="003156C9"/>
    <w:rsid w:val="00322968"/>
    <w:rsid w:val="00393B58"/>
    <w:rsid w:val="00396563"/>
    <w:rsid w:val="003C34AB"/>
    <w:rsid w:val="003E049B"/>
    <w:rsid w:val="003F7550"/>
    <w:rsid w:val="00406705"/>
    <w:rsid w:val="004231BC"/>
    <w:rsid w:val="00437B3D"/>
    <w:rsid w:val="004407C6"/>
    <w:rsid w:val="00440F80"/>
    <w:rsid w:val="00441FC1"/>
    <w:rsid w:val="00446EC6"/>
    <w:rsid w:val="00464C32"/>
    <w:rsid w:val="00486223"/>
    <w:rsid w:val="004B4326"/>
    <w:rsid w:val="004C702F"/>
    <w:rsid w:val="0052041B"/>
    <w:rsid w:val="00541708"/>
    <w:rsid w:val="00547AB2"/>
    <w:rsid w:val="005676FD"/>
    <w:rsid w:val="0056792C"/>
    <w:rsid w:val="0057435C"/>
    <w:rsid w:val="005F2594"/>
    <w:rsid w:val="00603CCD"/>
    <w:rsid w:val="00614A77"/>
    <w:rsid w:val="006A32F1"/>
    <w:rsid w:val="006E4FB6"/>
    <w:rsid w:val="00712EC2"/>
    <w:rsid w:val="00731FC4"/>
    <w:rsid w:val="007C370B"/>
    <w:rsid w:val="007D3BC7"/>
    <w:rsid w:val="007F031F"/>
    <w:rsid w:val="008109C0"/>
    <w:rsid w:val="008328C0"/>
    <w:rsid w:val="008A72E2"/>
    <w:rsid w:val="008B5C3E"/>
    <w:rsid w:val="00915E9B"/>
    <w:rsid w:val="00932C48"/>
    <w:rsid w:val="009369D6"/>
    <w:rsid w:val="00941DB9"/>
    <w:rsid w:val="009563DC"/>
    <w:rsid w:val="0096559D"/>
    <w:rsid w:val="009B5205"/>
    <w:rsid w:val="009E7EDA"/>
    <w:rsid w:val="009F53F2"/>
    <w:rsid w:val="00A06CA1"/>
    <w:rsid w:val="00A30CEB"/>
    <w:rsid w:val="00A35794"/>
    <w:rsid w:val="00A43247"/>
    <w:rsid w:val="00A625C5"/>
    <w:rsid w:val="00A70546"/>
    <w:rsid w:val="00AB06E7"/>
    <w:rsid w:val="00AB18F4"/>
    <w:rsid w:val="00AB49A1"/>
    <w:rsid w:val="00B04CE2"/>
    <w:rsid w:val="00B107A9"/>
    <w:rsid w:val="00B15D09"/>
    <w:rsid w:val="00B20649"/>
    <w:rsid w:val="00B21057"/>
    <w:rsid w:val="00B211CB"/>
    <w:rsid w:val="00B359DF"/>
    <w:rsid w:val="00B653D0"/>
    <w:rsid w:val="00B70B07"/>
    <w:rsid w:val="00B741C6"/>
    <w:rsid w:val="00B8477A"/>
    <w:rsid w:val="00B877B4"/>
    <w:rsid w:val="00B912AA"/>
    <w:rsid w:val="00BB1A94"/>
    <w:rsid w:val="00BC2F6C"/>
    <w:rsid w:val="00BD1626"/>
    <w:rsid w:val="00BD4140"/>
    <w:rsid w:val="00BD6310"/>
    <w:rsid w:val="00BE5291"/>
    <w:rsid w:val="00BE52C7"/>
    <w:rsid w:val="00BE72D4"/>
    <w:rsid w:val="00BF6DFD"/>
    <w:rsid w:val="00C10A45"/>
    <w:rsid w:val="00C36FBA"/>
    <w:rsid w:val="00C579AA"/>
    <w:rsid w:val="00C643BB"/>
    <w:rsid w:val="00C708D4"/>
    <w:rsid w:val="00CB27CD"/>
    <w:rsid w:val="00CB4964"/>
    <w:rsid w:val="00CD6FF8"/>
    <w:rsid w:val="00CF6F50"/>
    <w:rsid w:val="00D00962"/>
    <w:rsid w:val="00D37CAF"/>
    <w:rsid w:val="00D75D5D"/>
    <w:rsid w:val="00D8083B"/>
    <w:rsid w:val="00DD744E"/>
    <w:rsid w:val="00DE0544"/>
    <w:rsid w:val="00DE4F40"/>
    <w:rsid w:val="00DF214D"/>
    <w:rsid w:val="00E11815"/>
    <w:rsid w:val="00E22AB7"/>
    <w:rsid w:val="00E436AE"/>
    <w:rsid w:val="00E7460E"/>
    <w:rsid w:val="00E81FF2"/>
    <w:rsid w:val="00E82B48"/>
    <w:rsid w:val="00E87C9D"/>
    <w:rsid w:val="00F05396"/>
    <w:rsid w:val="00F0714E"/>
    <w:rsid w:val="00F60DB4"/>
    <w:rsid w:val="00F823BC"/>
    <w:rsid w:val="00F90897"/>
    <w:rsid w:val="00FC4EFE"/>
    <w:rsid w:val="00FD5C34"/>
    <w:rsid w:val="00FF02FC"/>
    <w:rsid w:val="00FF54E6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1D4DF476E745199C367A053A3D26FF">
    <w:name w:val="AC1D4DF476E745199C367A053A3D26FF"/>
  </w:style>
  <w:style w:type="paragraph" w:customStyle="1" w:styleId="055411F1A59448AEA0C1F2E42D7E5395">
    <w:name w:val="055411F1A59448AEA0C1F2E42D7E5395"/>
  </w:style>
  <w:style w:type="paragraph" w:customStyle="1" w:styleId="4A02D0F4C8CE4AD9A27788676A7ACBF3">
    <w:name w:val="4A02D0F4C8CE4AD9A27788676A7ACBF3"/>
  </w:style>
  <w:style w:type="paragraph" w:customStyle="1" w:styleId="D4A52BC541CA4BC5B04A747596ACED4F">
    <w:name w:val="D4A52BC541CA4BC5B04A747596ACED4F"/>
  </w:style>
  <w:style w:type="paragraph" w:customStyle="1" w:styleId="D07F5689092F4DCEB5D2C38806D81834">
    <w:name w:val="D07F5689092F4DCEB5D2C38806D81834"/>
  </w:style>
  <w:style w:type="paragraph" w:customStyle="1" w:styleId="0FF9D2749C3D47C083FD7796AF881A29">
    <w:name w:val="0FF9D2749C3D47C083FD7796AF881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 </CompanyAddress>
  <CompanyPhone>Email: richard.ho200@gmail.com   </CompanyPhone>
  <CompanyFax/>
  <CompanyEmail>Email: calculusprogrammer200@gmail.com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C9C1C06-496C-4122-B728-DA5792E8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5918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Ho</dc:creator>
  <cp:lastModifiedBy>Richard Ho</cp:lastModifiedBy>
  <cp:revision>156</cp:revision>
  <cp:lastPrinted>2022-07-05T01:49:00Z</cp:lastPrinted>
  <dcterms:created xsi:type="dcterms:W3CDTF">2022-09-30T16:25:00Z</dcterms:created>
  <dcterms:modified xsi:type="dcterms:W3CDTF">2024-04-28T18:36:00Z</dcterms:modified>
</cp:coreProperties>
</file>